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206FDF" w:rsidR="00206FDF" w:rsidP="00206FDF" w:rsidRDefault="00206FDF" w14:paraId="18181DA6" w14:textId="77777777">
      <w:pPr>
        <w:spacing w:after="0" w:line="240" w:lineRule="auto"/>
        <w:jc w:val="center"/>
        <w:rPr>
          <w:rFonts w:ascii="Garamond" w:hAnsi="Garamond" w:eastAsia="Times New Roman" w:cs="Arial"/>
          <w:b/>
          <w:bCs/>
          <w:sz w:val="24"/>
          <w:szCs w:val="24"/>
        </w:rPr>
      </w:pPr>
      <w:r w:rsidRPr="00206FDF">
        <w:rPr>
          <w:rFonts w:ascii="Garamond" w:hAnsi="Garamond" w:eastAsia="Times New Roman" w:cs="Arial"/>
          <w:b/>
          <w:bCs/>
          <w:sz w:val="24"/>
          <w:szCs w:val="24"/>
        </w:rPr>
        <w:t>The Coach Sauer Foundation Opportunity Grant Program</w:t>
      </w:r>
    </w:p>
    <w:p w:rsidRPr="00206FDF" w:rsidR="00206FDF" w:rsidP="00206FDF" w:rsidRDefault="00206FDF" w14:paraId="703635F4" w14:textId="77777777">
      <w:pPr>
        <w:spacing w:after="0" w:line="240" w:lineRule="auto"/>
        <w:jc w:val="both"/>
        <w:rPr>
          <w:rFonts w:ascii="Garamond" w:hAnsi="Garamond" w:eastAsia="Times New Roman" w:cs="Arial"/>
          <w:sz w:val="24"/>
          <w:szCs w:val="24"/>
        </w:rPr>
      </w:pPr>
    </w:p>
    <w:p w:rsidRPr="00206FDF" w:rsidR="00206FDF" w:rsidP="00206FDF" w:rsidRDefault="00206FDF" w14:paraId="6AC0CADF" w14:textId="19BA49EE">
      <w:pPr>
        <w:spacing w:after="0" w:line="240" w:lineRule="auto"/>
        <w:jc w:val="both"/>
        <w:rPr>
          <w:rFonts w:ascii="Garamond" w:hAnsi="Garamond" w:eastAsia="Times New Roman" w:cs="Arial"/>
          <w:sz w:val="24"/>
          <w:szCs w:val="24"/>
        </w:rPr>
      </w:pPr>
      <w:r w:rsidRPr="00206FDF">
        <w:rPr>
          <w:rFonts w:ascii="Garamond" w:hAnsi="Garamond" w:eastAsia="Times New Roman" w:cs="Arial"/>
          <w:sz w:val="24"/>
          <w:szCs w:val="24"/>
        </w:rPr>
        <w:t>The sport of hockey gave Coach Jeff Sauer tremendous opportunities on and off</w:t>
      </w:r>
      <w:r w:rsidR="00C00FB0">
        <w:rPr>
          <w:rFonts w:ascii="Garamond" w:hAnsi="Garamond" w:eastAsia="Times New Roman" w:cs="Arial"/>
          <w:sz w:val="24"/>
          <w:szCs w:val="24"/>
        </w:rPr>
        <w:t xml:space="preserve"> </w:t>
      </w:r>
      <w:r w:rsidRPr="00206FDF">
        <w:rPr>
          <w:rFonts w:ascii="Garamond" w:hAnsi="Garamond" w:eastAsia="Times New Roman" w:cs="Arial"/>
          <w:sz w:val="24"/>
          <w:szCs w:val="24"/>
        </w:rPr>
        <w:t xml:space="preserve">ice the ice.  Throughout his more than 40 years coaching hockey, ‘Coach’ worked tirelessly </w:t>
      </w:r>
      <w:r w:rsidR="005E341B">
        <w:rPr>
          <w:rFonts w:ascii="Garamond" w:hAnsi="Garamond" w:eastAsia="Times New Roman" w:cs="Arial"/>
          <w:sz w:val="24"/>
          <w:szCs w:val="24"/>
        </w:rPr>
        <w:t xml:space="preserve">to </w:t>
      </w:r>
      <w:r w:rsidRPr="00206FDF">
        <w:rPr>
          <w:rFonts w:ascii="Garamond" w:hAnsi="Garamond" w:eastAsia="Times New Roman" w:cs="Arial"/>
          <w:sz w:val="24"/>
          <w:szCs w:val="24"/>
        </w:rPr>
        <w:t>pass this experience on and help others using the game he loved. The Foundation is dedicated to carrying this spirit forward by expanding opportunities to play the game of hockey and support programs, both able-bodied and disabled, that emphasize the development of youth hockey players, coaches, and officials.</w:t>
      </w:r>
    </w:p>
    <w:p w:rsidRPr="00206FDF" w:rsidR="00206FDF" w:rsidP="00206FDF" w:rsidRDefault="00206FDF" w14:paraId="0133C952" w14:textId="77777777">
      <w:pPr>
        <w:spacing w:after="0" w:line="240" w:lineRule="auto"/>
        <w:jc w:val="both"/>
        <w:rPr>
          <w:rFonts w:ascii="Garamond" w:hAnsi="Garamond" w:eastAsia="Times New Roman" w:cs="Arial"/>
          <w:sz w:val="24"/>
          <w:szCs w:val="24"/>
        </w:rPr>
      </w:pPr>
    </w:p>
    <w:p w:rsidRPr="00206FDF" w:rsidR="00206FDF" w:rsidP="00206FDF" w:rsidRDefault="00206FDF" w14:paraId="3ABF0F61" w14:textId="60592D93">
      <w:pPr>
        <w:spacing w:after="0" w:line="240" w:lineRule="auto"/>
        <w:jc w:val="both"/>
        <w:rPr>
          <w:rFonts w:ascii="Garamond" w:hAnsi="Garamond" w:eastAsia="Times New Roman" w:cs="Arial"/>
          <w:sz w:val="24"/>
          <w:szCs w:val="24"/>
        </w:rPr>
      </w:pPr>
      <w:r w:rsidRPr="00206FDF">
        <w:rPr>
          <w:rFonts w:ascii="Garamond" w:hAnsi="Garamond" w:eastAsia="Times New Roman" w:cs="Arial"/>
          <w:sz w:val="24"/>
          <w:szCs w:val="24"/>
        </w:rPr>
        <w:t xml:space="preserve">The purpose </w:t>
      </w:r>
      <w:r w:rsidR="005E341B">
        <w:rPr>
          <w:rFonts w:ascii="Garamond" w:hAnsi="Garamond" w:eastAsia="Times New Roman" w:cs="Arial"/>
          <w:sz w:val="24"/>
          <w:szCs w:val="24"/>
        </w:rPr>
        <w:t>o</w:t>
      </w:r>
      <w:r w:rsidRPr="00206FDF">
        <w:rPr>
          <w:rFonts w:ascii="Garamond" w:hAnsi="Garamond" w:eastAsia="Times New Roman" w:cs="Arial"/>
          <w:sz w:val="24"/>
          <w:szCs w:val="24"/>
        </w:rPr>
        <w:t>f the Coach Sauer Foundation Opportunity Grant program is to grow the game of hockey by providing financial help to players and organizations to expand accessibility and provide new experiences.  Non-profit hockey associations, ice arenas, and other organizations are invited to apply for financial support to enable the execution of their plans to increase opportunities for youth participation and enjoyment of the game of hockey.  The Foundation seeks to support both able-bodied and disabled athletes, coaches, and officials from across the state or country.  Specific areas of interest include, but are not limited to:</w:t>
      </w:r>
    </w:p>
    <w:p w:rsidRPr="00206FDF" w:rsidR="00206FDF" w:rsidP="00206FDF" w:rsidRDefault="00206FDF" w14:paraId="4EBDC5BE" w14:textId="77777777">
      <w:pPr>
        <w:spacing w:after="0" w:line="240" w:lineRule="auto"/>
        <w:jc w:val="both"/>
        <w:rPr>
          <w:rFonts w:ascii="Garamond" w:hAnsi="Garamond" w:eastAsia="Times New Roman" w:cs="Arial"/>
          <w:sz w:val="24"/>
          <w:szCs w:val="24"/>
        </w:rPr>
      </w:pPr>
    </w:p>
    <w:p w:rsidRPr="00206FDF" w:rsidR="00206FDF" w:rsidP="00206FDF" w:rsidRDefault="00206FDF" w14:paraId="6157F698" w14:textId="77777777">
      <w:pPr>
        <w:pStyle w:val="ListParagraph"/>
        <w:numPr>
          <w:ilvl w:val="0"/>
          <w:numId w:val="1"/>
        </w:numPr>
        <w:spacing w:after="0" w:line="240" w:lineRule="auto"/>
        <w:jc w:val="both"/>
        <w:rPr>
          <w:rFonts w:ascii="Garamond" w:hAnsi="Garamond" w:eastAsia="Times New Roman" w:cs="Arial"/>
          <w:sz w:val="24"/>
          <w:szCs w:val="24"/>
        </w:rPr>
      </w:pPr>
      <w:r w:rsidRPr="00206FDF">
        <w:rPr>
          <w:rFonts w:ascii="Garamond" w:hAnsi="Garamond" w:eastAsia="Times New Roman" w:cs="Arial"/>
          <w:sz w:val="24"/>
          <w:szCs w:val="24"/>
        </w:rPr>
        <w:t>Subsidization of player equipment, registration, or other participation fees.</w:t>
      </w:r>
    </w:p>
    <w:p w:rsidRPr="00206FDF" w:rsidR="00206FDF" w:rsidP="00206FDF" w:rsidRDefault="00206FDF" w14:paraId="069C06A1" w14:textId="77777777">
      <w:pPr>
        <w:pStyle w:val="ListParagraph"/>
        <w:numPr>
          <w:ilvl w:val="0"/>
          <w:numId w:val="1"/>
        </w:numPr>
        <w:spacing w:after="0" w:line="240" w:lineRule="auto"/>
        <w:jc w:val="both"/>
        <w:rPr>
          <w:rFonts w:ascii="Garamond" w:hAnsi="Garamond" w:eastAsia="Times New Roman" w:cs="Arial"/>
          <w:sz w:val="24"/>
          <w:szCs w:val="24"/>
        </w:rPr>
      </w:pPr>
      <w:r w:rsidRPr="00206FDF">
        <w:rPr>
          <w:rFonts w:ascii="Garamond" w:hAnsi="Garamond" w:eastAsia="Times New Roman" w:cs="Arial"/>
          <w:sz w:val="24"/>
          <w:szCs w:val="24"/>
        </w:rPr>
        <w:t>Support for the procurement of training equipment to enhance the effectiveness and player enjoyment of practices.</w:t>
      </w:r>
    </w:p>
    <w:p w:rsidRPr="00206FDF" w:rsidR="00206FDF" w:rsidP="00206FDF" w:rsidRDefault="00206FDF" w14:paraId="2AB70710" w14:textId="77777777">
      <w:pPr>
        <w:pStyle w:val="ListParagraph"/>
        <w:numPr>
          <w:ilvl w:val="0"/>
          <w:numId w:val="1"/>
        </w:numPr>
        <w:spacing w:after="0" w:line="240" w:lineRule="auto"/>
        <w:jc w:val="both"/>
        <w:rPr>
          <w:rFonts w:ascii="Garamond" w:hAnsi="Garamond" w:eastAsia="Times New Roman" w:cs="Arial"/>
          <w:sz w:val="24"/>
          <w:szCs w:val="24"/>
        </w:rPr>
      </w:pPr>
      <w:r w:rsidRPr="00206FDF">
        <w:rPr>
          <w:rFonts w:ascii="Garamond" w:hAnsi="Garamond" w:eastAsia="Times New Roman" w:cs="Arial"/>
          <w:sz w:val="24"/>
          <w:szCs w:val="24"/>
        </w:rPr>
        <w:t>Support for tournaments, clinics, or other events to promote participation and skill development.</w:t>
      </w:r>
    </w:p>
    <w:p w:rsidRPr="00206FDF" w:rsidR="00206FDF" w:rsidP="00206FDF" w:rsidRDefault="00206FDF" w14:paraId="4A96A99C" w14:textId="77777777">
      <w:pPr>
        <w:pStyle w:val="ListParagraph"/>
        <w:numPr>
          <w:ilvl w:val="0"/>
          <w:numId w:val="1"/>
        </w:numPr>
        <w:spacing w:after="0" w:line="240" w:lineRule="auto"/>
        <w:jc w:val="both"/>
        <w:rPr>
          <w:rFonts w:ascii="Garamond" w:hAnsi="Garamond" w:eastAsia="Times New Roman" w:cs="Arial"/>
          <w:sz w:val="24"/>
          <w:szCs w:val="24"/>
        </w:rPr>
      </w:pPr>
      <w:r w:rsidRPr="00206FDF">
        <w:rPr>
          <w:rFonts w:ascii="Garamond" w:hAnsi="Garamond" w:eastAsia="Times New Roman" w:cs="Arial"/>
          <w:sz w:val="24"/>
          <w:szCs w:val="24"/>
        </w:rPr>
        <w:t>Subsidization of education or training fees for coaches, officials, or other association members.</w:t>
      </w:r>
    </w:p>
    <w:p w:rsidRPr="00206FDF" w:rsidR="00206FDF" w:rsidP="00206FDF" w:rsidRDefault="00206FDF" w14:paraId="10F59360" w14:textId="77777777">
      <w:pPr>
        <w:pStyle w:val="ListParagraph"/>
        <w:numPr>
          <w:ilvl w:val="0"/>
          <w:numId w:val="1"/>
        </w:numPr>
        <w:spacing w:after="0" w:line="240" w:lineRule="auto"/>
        <w:jc w:val="both"/>
        <w:rPr>
          <w:rFonts w:ascii="Garamond" w:hAnsi="Garamond" w:eastAsia="Times New Roman" w:cs="Arial"/>
          <w:sz w:val="24"/>
          <w:szCs w:val="24"/>
        </w:rPr>
      </w:pPr>
      <w:r w:rsidRPr="00206FDF">
        <w:rPr>
          <w:rFonts w:ascii="Garamond" w:hAnsi="Garamond" w:eastAsia="Times New Roman" w:cs="Arial"/>
          <w:sz w:val="24"/>
          <w:szCs w:val="24"/>
        </w:rPr>
        <w:t>Support of efforts to increase participation from under-represented demographic groups or geographic regions.</w:t>
      </w:r>
    </w:p>
    <w:p w:rsidRPr="00206FDF" w:rsidR="00206FDF" w:rsidP="00206FDF" w:rsidRDefault="00206FDF" w14:paraId="38238B37" w14:textId="77777777">
      <w:pPr>
        <w:spacing w:after="0" w:line="240" w:lineRule="auto"/>
        <w:jc w:val="both"/>
        <w:rPr>
          <w:rFonts w:ascii="Garamond" w:hAnsi="Garamond" w:eastAsia="Times New Roman" w:cs="Arial"/>
          <w:sz w:val="24"/>
          <w:szCs w:val="24"/>
        </w:rPr>
      </w:pPr>
    </w:p>
    <w:p w:rsidRPr="00206FDF" w:rsidR="00206FDF" w:rsidP="00206FDF" w:rsidRDefault="00206FDF" w14:paraId="46A07F71" w14:textId="37983DD4">
      <w:pPr>
        <w:spacing w:after="0" w:line="240" w:lineRule="auto"/>
        <w:jc w:val="both"/>
        <w:rPr>
          <w:rFonts w:ascii="Garamond" w:hAnsi="Garamond" w:eastAsia="Times New Roman" w:cs="Arial"/>
          <w:sz w:val="24"/>
          <w:szCs w:val="24"/>
        </w:rPr>
      </w:pPr>
      <w:r w:rsidRPr="00206FDF">
        <w:rPr>
          <w:rFonts w:ascii="Garamond" w:hAnsi="Garamond" w:eastAsia="Times New Roman" w:cs="Arial"/>
          <w:sz w:val="24"/>
          <w:szCs w:val="24"/>
        </w:rPr>
        <w:t>Applications will be reviewed by the Coach Sauer Foundation Grants Committee and evaluated on the basis of potential impact, targeted demographics, geographic area to be served, funds availability, and other factors.  Typical award values are expected to be in the $500 to $1000 range, but will be evaluated on a case-by-case basis.</w:t>
      </w:r>
    </w:p>
    <w:p w:rsidRPr="00206FDF" w:rsidR="00206FDF" w:rsidP="00206FDF" w:rsidRDefault="00206FDF" w14:paraId="1645F050" w14:textId="77777777">
      <w:pPr>
        <w:spacing w:after="0" w:line="240" w:lineRule="auto"/>
        <w:jc w:val="both"/>
        <w:rPr>
          <w:rFonts w:ascii="Garamond" w:hAnsi="Garamond" w:eastAsia="Times New Roman" w:cs="Arial"/>
          <w:sz w:val="24"/>
          <w:szCs w:val="24"/>
        </w:rPr>
      </w:pPr>
    </w:p>
    <w:p w:rsidRPr="00206FDF" w:rsidR="00206FDF" w:rsidP="00206FDF" w:rsidRDefault="00206FDF" w14:paraId="1420F3DF" w14:textId="60C7D63C">
      <w:pPr>
        <w:spacing w:after="0" w:line="240" w:lineRule="auto"/>
        <w:jc w:val="both"/>
        <w:rPr>
          <w:rFonts w:ascii="Garamond" w:hAnsi="Garamond" w:eastAsia="Times New Roman" w:cs="Arial"/>
          <w:sz w:val="24"/>
          <w:szCs w:val="24"/>
        </w:rPr>
      </w:pPr>
      <w:r w:rsidRPr="62FCB8AE" w:rsidR="00206FDF">
        <w:rPr>
          <w:rFonts w:ascii="Garamond" w:hAnsi="Garamond" w:eastAsia="Times New Roman" w:cs="Arial"/>
          <w:sz w:val="24"/>
          <w:szCs w:val="24"/>
        </w:rPr>
        <w:t>Completed applications for the 20</w:t>
      </w:r>
      <w:r w:rsidRPr="62FCB8AE" w:rsidR="5F8CFCD1">
        <w:rPr>
          <w:rFonts w:ascii="Garamond" w:hAnsi="Garamond" w:eastAsia="Times New Roman" w:cs="Arial"/>
          <w:sz w:val="24"/>
          <w:szCs w:val="24"/>
        </w:rPr>
        <w:t>21/2022</w:t>
      </w:r>
      <w:r w:rsidRPr="62FCB8AE" w:rsidR="00206FDF">
        <w:rPr>
          <w:rFonts w:ascii="Garamond" w:hAnsi="Garamond" w:eastAsia="Times New Roman" w:cs="Arial"/>
          <w:sz w:val="24"/>
          <w:szCs w:val="24"/>
        </w:rPr>
        <w:t xml:space="preserve"> season must be submitted by September 1</w:t>
      </w:r>
      <w:r w:rsidRPr="62FCB8AE" w:rsidR="639A72CC">
        <w:rPr>
          <w:rFonts w:ascii="Garamond" w:hAnsi="Garamond" w:eastAsia="Times New Roman" w:cs="Arial"/>
          <w:sz w:val="24"/>
          <w:szCs w:val="24"/>
        </w:rPr>
        <w:t>5</w:t>
      </w:r>
      <w:r w:rsidRPr="62FCB8AE" w:rsidR="00206FDF">
        <w:rPr>
          <w:rFonts w:ascii="Garamond" w:hAnsi="Garamond" w:eastAsia="Times New Roman" w:cs="Arial"/>
          <w:sz w:val="24"/>
          <w:szCs w:val="24"/>
        </w:rPr>
        <w:t xml:space="preserve">, </w:t>
      </w:r>
      <w:r w:rsidRPr="62FCB8AE" w:rsidR="00206FDF">
        <w:rPr>
          <w:rFonts w:ascii="Garamond" w:hAnsi="Garamond" w:eastAsia="Times New Roman" w:cs="Arial"/>
          <w:sz w:val="24"/>
          <w:szCs w:val="24"/>
        </w:rPr>
        <w:t>20</w:t>
      </w:r>
      <w:r w:rsidRPr="62FCB8AE" w:rsidR="539ADA01">
        <w:rPr>
          <w:rFonts w:ascii="Garamond" w:hAnsi="Garamond" w:eastAsia="Times New Roman" w:cs="Arial"/>
          <w:sz w:val="24"/>
          <w:szCs w:val="24"/>
        </w:rPr>
        <w:t>21</w:t>
      </w:r>
      <w:r w:rsidRPr="62FCB8AE" w:rsidR="00206FDF">
        <w:rPr>
          <w:rFonts w:ascii="Garamond" w:hAnsi="Garamond" w:eastAsia="Times New Roman" w:cs="Arial"/>
          <w:sz w:val="24"/>
          <w:szCs w:val="24"/>
        </w:rPr>
        <w:t xml:space="preserve"> to be considered for funding.  Applicants will be notified of funding decisions by September 30, 20</w:t>
      </w:r>
      <w:r w:rsidRPr="62FCB8AE" w:rsidR="6FDB90D0">
        <w:rPr>
          <w:rFonts w:ascii="Garamond" w:hAnsi="Garamond" w:eastAsia="Times New Roman" w:cs="Arial"/>
          <w:sz w:val="24"/>
          <w:szCs w:val="24"/>
        </w:rPr>
        <w:t>21</w:t>
      </w:r>
      <w:r w:rsidRPr="62FCB8AE" w:rsidR="00206FDF">
        <w:rPr>
          <w:rFonts w:ascii="Garamond" w:hAnsi="Garamond" w:eastAsia="Times New Roman" w:cs="Arial"/>
          <w:sz w:val="24"/>
          <w:szCs w:val="24"/>
        </w:rPr>
        <w:t xml:space="preserve">.  Completed application forms can be submitted by either email to </w:t>
      </w:r>
      <w:hyperlink r:id="Rabf21534ffed4305">
        <w:r w:rsidRPr="62FCB8AE" w:rsidR="00206FDF">
          <w:rPr>
            <w:rStyle w:val="Hyperlink"/>
            <w:rFonts w:ascii="Garamond" w:hAnsi="Garamond" w:eastAsia="Times New Roman" w:cs="Arial"/>
            <w:sz w:val="24"/>
            <w:szCs w:val="24"/>
          </w:rPr>
          <w:t>coachsauerfoundation@gmail.com</w:t>
        </w:r>
      </w:hyperlink>
      <w:r w:rsidRPr="62FCB8AE" w:rsidR="00206FDF">
        <w:rPr>
          <w:rFonts w:ascii="Garamond" w:hAnsi="Garamond" w:eastAsia="Times New Roman" w:cs="Arial"/>
          <w:sz w:val="24"/>
          <w:szCs w:val="24"/>
        </w:rPr>
        <w:t xml:space="preserve"> or U.S. Mail to The Coach Sauer Foundation, P.O. Box 620435, Middleton, WI 53562-0435.</w:t>
      </w:r>
    </w:p>
    <w:p w:rsidR="00206FDF" w:rsidP="00206FDF" w:rsidRDefault="00206FDF" w14:paraId="4F387E70" w14:textId="77777777">
      <w:pPr>
        <w:jc w:val="both"/>
        <w:rPr>
          <w:rFonts w:ascii="Garamond" w:hAnsi="Garamond"/>
          <w:sz w:val="24"/>
          <w:szCs w:val="24"/>
        </w:rPr>
      </w:pPr>
    </w:p>
    <w:p w:rsidRPr="00206FDF" w:rsidR="00206FDF" w:rsidP="00206FDF" w:rsidRDefault="00206FDF" w14:paraId="45577304" w14:textId="77777777">
      <w:pPr>
        <w:jc w:val="both"/>
        <w:rPr>
          <w:rFonts w:ascii="Garamond" w:hAnsi="Garamond"/>
          <w:sz w:val="24"/>
          <w:szCs w:val="24"/>
        </w:rPr>
        <w:sectPr w:rsidRPr="00206FDF" w:rsidR="00206FDF" w:rsidSect="00882504">
          <w:headerReference w:type="default" r:id="rId9"/>
          <w:footerReference w:type="default" r:id="rId10"/>
          <w:pgSz w:w="12240" w:h="15840" w:orient="portrait"/>
          <w:pgMar w:top="2160" w:right="2610" w:bottom="1440" w:left="1440" w:header="720" w:footer="720" w:gutter="0"/>
          <w:cols w:space="720"/>
          <w:docGrid w:linePitch="360"/>
        </w:sectPr>
      </w:pPr>
    </w:p>
    <w:p w:rsidR="00AA1340" w:rsidP="00206FDF" w:rsidRDefault="00AA1340" w14:paraId="46E4429C" w14:textId="77777777">
      <w:pPr>
        <w:jc w:val="both"/>
        <w:rPr>
          <w:rFonts w:ascii="Garamond" w:hAnsi="Garamond"/>
          <w:sz w:val="24"/>
          <w:szCs w:val="24"/>
        </w:rPr>
      </w:pPr>
    </w:p>
    <w:p w:rsidR="00206FDF" w:rsidP="00206FDF" w:rsidRDefault="00206FDF" w14:paraId="3DDC3290" w14:textId="77777777">
      <w:pPr>
        <w:jc w:val="both"/>
        <w:rPr>
          <w:rFonts w:ascii="Garamond" w:hAnsi="Garamond"/>
          <w:sz w:val="24"/>
          <w:szCs w:val="24"/>
        </w:rPr>
      </w:pPr>
    </w:p>
    <w:p w:rsidRPr="00206FDF" w:rsidR="00206FDF" w:rsidP="00206FDF" w:rsidRDefault="00206FDF" w14:paraId="438C9AA0" w14:textId="77777777">
      <w:pPr>
        <w:jc w:val="both"/>
        <w:rPr>
          <w:rFonts w:ascii="Garamond" w:hAnsi="Garamond"/>
          <w:sz w:val="24"/>
          <w:szCs w:val="24"/>
        </w:rPr>
      </w:pPr>
    </w:p>
    <w:p w:rsidRPr="00206FDF" w:rsidR="00206FDF" w:rsidP="00206FDF" w:rsidRDefault="00206FDF" w14:paraId="0414BD93" w14:textId="20BDCEA5">
      <w:pPr>
        <w:jc w:val="center"/>
        <w:rPr>
          <w:rFonts w:ascii="Garamond" w:hAnsi="Garamond"/>
          <w:b w:val="1"/>
          <w:bCs w:val="1"/>
          <w:sz w:val="24"/>
          <w:szCs w:val="24"/>
        </w:rPr>
      </w:pPr>
      <w:r w:rsidRPr="62FCB8AE" w:rsidR="00206FDF">
        <w:rPr>
          <w:rFonts w:ascii="Garamond" w:hAnsi="Garamond"/>
          <w:b w:val="1"/>
          <w:bCs w:val="1"/>
          <w:sz w:val="24"/>
          <w:szCs w:val="24"/>
        </w:rPr>
        <w:t>Coach Sauer Foundation Opportunity Grant Application – 20</w:t>
      </w:r>
      <w:r w:rsidRPr="62FCB8AE" w:rsidR="1B048C84">
        <w:rPr>
          <w:rFonts w:ascii="Garamond" w:hAnsi="Garamond"/>
          <w:b w:val="1"/>
          <w:bCs w:val="1"/>
          <w:sz w:val="24"/>
          <w:szCs w:val="24"/>
        </w:rPr>
        <w:t>21</w:t>
      </w:r>
      <w:r w:rsidRPr="62FCB8AE" w:rsidR="00206FDF">
        <w:rPr>
          <w:rFonts w:ascii="Garamond" w:hAnsi="Garamond"/>
          <w:b w:val="1"/>
          <w:bCs w:val="1"/>
          <w:sz w:val="24"/>
          <w:szCs w:val="24"/>
        </w:rPr>
        <w:t>/202</w:t>
      </w:r>
      <w:r w:rsidRPr="62FCB8AE" w:rsidR="6D942F48">
        <w:rPr>
          <w:rFonts w:ascii="Garamond" w:hAnsi="Garamond"/>
          <w:b w:val="1"/>
          <w:bCs w:val="1"/>
          <w:sz w:val="24"/>
          <w:szCs w:val="24"/>
        </w:rPr>
        <w:t>2</w:t>
      </w:r>
      <w:r w:rsidRPr="62FCB8AE" w:rsidR="00206FDF">
        <w:rPr>
          <w:rFonts w:ascii="Garamond" w:hAnsi="Garamond"/>
          <w:b w:val="1"/>
          <w:bCs w:val="1"/>
          <w:sz w:val="24"/>
          <w:szCs w:val="24"/>
        </w:rPr>
        <w:t xml:space="preserve"> Season</w:t>
      </w:r>
    </w:p>
    <w:p w:rsidRPr="00206FDF" w:rsidR="00206FDF" w:rsidP="00206FDF" w:rsidRDefault="00206FDF" w14:paraId="2AB974E3" w14:textId="75B15002">
      <w:pPr>
        <w:jc w:val="center"/>
        <w:rPr>
          <w:rFonts w:ascii="Garamond" w:hAnsi="Garamond"/>
          <w:sz w:val="24"/>
          <w:szCs w:val="24"/>
        </w:rPr>
      </w:pPr>
      <w:r w:rsidRPr="62FCB8AE" w:rsidR="00206FDF">
        <w:rPr>
          <w:rFonts w:ascii="Garamond" w:hAnsi="Garamond"/>
          <w:sz w:val="24"/>
          <w:szCs w:val="24"/>
        </w:rPr>
        <w:t>Completed applications must be postmarked by September 1</w:t>
      </w:r>
      <w:r w:rsidRPr="62FCB8AE" w:rsidR="14DFCBE6">
        <w:rPr>
          <w:rFonts w:ascii="Garamond" w:hAnsi="Garamond"/>
          <w:sz w:val="24"/>
          <w:szCs w:val="24"/>
        </w:rPr>
        <w:t>5</w:t>
      </w:r>
      <w:r w:rsidRPr="62FCB8AE" w:rsidR="00206FDF">
        <w:rPr>
          <w:rFonts w:ascii="Garamond" w:hAnsi="Garamond"/>
          <w:sz w:val="24"/>
          <w:szCs w:val="24"/>
        </w:rPr>
        <w:t>, 20</w:t>
      </w:r>
      <w:r w:rsidRPr="62FCB8AE" w:rsidR="043B9351">
        <w:rPr>
          <w:rFonts w:ascii="Garamond" w:hAnsi="Garamond"/>
          <w:sz w:val="24"/>
          <w:szCs w:val="24"/>
        </w:rPr>
        <w:t>21</w:t>
      </w:r>
    </w:p>
    <w:p w:rsidRPr="00206FDF" w:rsidR="00206FDF" w:rsidP="00206FDF" w:rsidRDefault="00206FDF" w14:paraId="27C6030E" w14:textId="77777777">
      <w:pPr>
        <w:jc w:val="center"/>
        <w:rPr>
          <w:rFonts w:ascii="Garamond" w:hAnsi="Garamond"/>
        </w:rPr>
      </w:pPr>
    </w:p>
    <w:p w:rsidRPr="00206FDF" w:rsidR="00206FDF" w:rsidP="00206FDF" w:rsidRDefault="00206FDF" w14:paraId="726FFAB6" w14:textId="77777777">
      <w:pPr>
        <w:rPr>
          <w:rFonts w:ascii="Garamond" w:hAnsi="Garamond"/>
        </w:rPr>
      </w:pPr>
      <w:r w:rsidRPr="00206FDF">
        <w:rPr>
          <w:rFonts w:ascii="Garamond" w:hAnsi="Garamond"/>
          <w:noProof/>
        </w:rPr>
        <mc:AlternateContent>
          <mc:Choice Requires="wps">
            <w:drawing>
              <wp:inline distT="0" distB="0" distL="0" distR="0" wp14:anchorId="0B7409E3" wp14:editId="7DAC08ED">
                <wp:extent cx="6014955" cy="1404620"/>
                <wp:effectExtent l="0" t="0" r="2413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955" cy="1404620"/>
                        </a:xfrm>
                        <a:prstGeom prst="rect">
                          <a:avLst/>
                        </a:prstGeom>
                        <a:solidFill>
                          <a:srgbClr val="FFFFFF"/>
                        </a:solidFill>
                        <a:ln w="9525">
                          <a:solidFill>
                            <a:srgbClr val="000000"/>
                          </a:solidFill>
                          <a:miter lim="800000"/>
                          <a:headEnd/>
                          <a:tailEnd/>
                        </a:ln>
                      </wps:spPr>
                      <wps:txbx>
                        <w:txbxContent>
                          <w:p w:rsidRPr="005A1EDF" w:rsidR="00206FDF" w:rsidP="00206FDF" w:rsidRDefault="00206FDF" w14:paraId="3B591FF2" w14:textId="77777777">
                            <w:pPr>
                              <w:rPr>
                                <w:b/>
                                <w:bCs/>
                                <w:u w:val="single"/>
                              </w:rPr>
                            </w:pPr>
                            <w:r w:rsidRPr="005A1EDF">
                              <w:rPr>
                                <w:b/>
                                <w:bCs/>
                                <w:u w:val="single"/>
                              </w:rPr>
                              <w:t>Organization Information</w:t>
                            </w:r>
                          </w:p>
                          <w:p w:rsidR="00206FDF" w:rsidP="00206FDF" w:rsidRDefault="00206FDF" w14:paraId="652B5F67" w14:textId="77777777">
                            <w:r>
                              <w:t>Legal Name:  _________________________________</w:t>
                            </w:r>
                            <w:r>
                              <w:tab/>
                            </w:r>
                            <w:r>
                              <w:tab/>
                            </w:r>
                            <w:r>
                              <w:tab/>
                              <w:t>Tax ID:  ________________________________</w:t>
                            </w:r>
                          </w:p>
                          <w:p w:rsidR="00206FDF" w:rsidP="00206FDF" w:rsidRDefault="00206FDF" w14:paraId="4BF7E01D" w14:textId="77777777">
                            <w:r>
                              <w:t>Tax Exempt Status/IRS Designation</w:t>
                            </w:r>
                            <w:r w:rsidR="000601CA">
                              <w:t>:  _____________________________________________________________________</w:t>
                            </w:r>
                          </w:p>
                          <w:p w:rsidR="000601CA" w:rsidP="00206FDF" w:rsidRDefault="000601CA" w14:paraId="7F5D8F60" w14:textId="77777777">
                            <w:r>
                              <w:t>Street Address:  _____________________________________________________________________________________________</w:t>
                            </w:r>
                          </w:p>
                          <w:p w:rsidR="000601CA" w:rsidP="00206FDF" w:rsidRDefault="000601CA" w14:paraId="435243B8" w14:textId="77777777">
                            <w:r>
                              <w:t>City:  ______________________________________________  State:  _________________________  ZIP:  __________________</w:t>
                            </w:r>
                          </w:p>
                          <w:p w:rsidR="00206FDF" w:rsidP="00206FDF" w:rsidRDefault="000601CA" w14:paraId="45FCCEC6" w14:textId="77777777">
                            <w:r>
                              <w:t>Website/Social Media:  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w14:anchorId="0B7409E3">
                <v:stroke joinstyle="miter"/>
                <v:path gradientshapeok="t" o:connecttype="rect"/>
              </v:shapetype>
              <v:shape id="Text Box 2" style="width:473.6pt;height:110.6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y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">
                <v:textbox style="mso-fit-shape-to-text:t">
                  <w:txbxContent>
                    <w:p w:rsidRPr="005A1EDF" w:rsidR="00206FDF" w:rsidP="00206FDF" w:rsidRDefault="00206FDF" w14:paraId="3B591FF2" w14:textId="77777777">
                      <w:pPr>
                        <w:rPr>
                          <w:b/>
                          <w:bCs/>
                          <w:u w:val="single"/>
                        </w:rPr>
                      </w:pPr>
                      <w:r w:rsidRPr="005A1EDF">
                        <w:rPr>
                          <w:b/>
                          <w:bCs/>
                          <w:u w:val="single"/>
                        </w:rPr>
                        <w:t>Organization Information</w:t>
                      </w:r>
                    </w:p>
                    <w:p w:rsidR="00206FDF" w:rsidP="00206FDF" w:rsidRDefault="00206FDF" w14:paraId="652B5F67" w14:textId="77777777">
                      <w:r>
                        <w:t>Legal Name:  _________________________________</w:t>
                      </w:r>
                      <w:r>
                        <w:tab/>
                      </w:r>
                      <w:r>
                        <w:tab/>
                      </w:r>
                      <w:r>
                        <w:tab/>
                        <w:t>Tax ID:  ________________________________</w:t>
                      </w:r>
                    </w:p>
                    <w:p w:rsidR="00206FDF" w:rsidP="00206FDF" w:rsidRDefault="00206FDF" w14:paraId="4BF7E01D" w14:textId="77777777">
                      <w:r>
                        <w:t>Tax Exempt Status/IRS Designation</w:t>
                      </w:r>
                      <w:r w:rsidR="000601CA">
                        <w:t>:  _____________________________________________________________________</w:t>
                      </w:r>
                    </w:p>
                    <w:p w:rsidR="000601CA" w:rsidP="00206FDF" w:rsidRDefault="000601CA" w14:paraId="7F5D8F60" w14:textId="77777777">
                      <w:r>
                        <w:t>Street Address:  _____________________________________________________________________________________________</w:t>
                      </w:r>
                    </w:p>
                    <w:p w:rsidR="000601CA" w:rsidP="00206FDF" w:rsidRDefault="000601CA" w14:paraId="435243B8" w14:textId="77777777">
                      <w:r>
                        <w:t>City:  ______________________________________________  State:  _________________________  ZIP:  __________________</w:t>
                      </w:r>
                    </w:p>
                    <w:p w:rsidR="00206FDF" w:rsidP="00206FDF" w:rsidRDefault="000601CA" w14:paraId="45FCCEC6" w14:textId="77777777">
                      <w:r>
                        <w:t>Website/Social Media:  ____________________________________________________________________________________</w:t>
                      </w:r>
                    </w:p>
                  </w:txbxContent>
                </v:textbox>
                <w10:anchorlock/>
              </v:shape>
            </w:pict>
          </mc:Fallback>
        </mc:AlternateContent>
      </w:r>
    </w:p>
    <w:p w:rsidRPr="00206FDF" w:rsidR="00206FDF" w:rsidP="00206FDF" w:rsidRDefault="000601CA" w14:paraId="4CF21506" w14:textId="77777777">
      <w:pPr>
        <w:rPr>
          <w:rFonts w:ascii="Garamond" w:hAnsi="Garamond"/>
        </w:rPr>
      </w:pPr>
      <w:r w:rsidRPr="00206FDF">
        <w:rPr>
          <w:rFonts w:ascii="Garamond" w:hAnsi="Garamond"/>
          <w:noProof/>
        </w:rPr>
        <mc:AlternateContent>
          <mc:Choice Requires="wps">
            <w:drawing>
              <wp:inline distT="0" distB="0" distL="0" distR="0" wp14:anchorId="2537F3A1" wp14:editId="6E8A25E7">
                <wp:extent cx="6010141" cy="1530766"/>
                <wp:effectExtent l="0" t="0" r="10160"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141" cy="1530766"/>
                        </a:xfrm>
                        <a:prstGeom prst="rect">
                          <a:avLst/>
                        </a:prstGeom>
                        <a:solidFill>
                          <a:srgbClr val="FFFFFF"/>
                        </a:solidFill>
                        <a:ln w="9525">
                          <a:solidFill>
                            <a:srgbClr val="000000"/>
                          </a:solidFill>
                          <a:miter lim="800000"/>
                          <a:headEnd/>
                          <a:tailEnd/>
                        </a:ln>
                      </wps:spPr>
                      <wps:txbx>
                        <w:txbxContent>
                          <w:p w:rsidRPr="005A1EDF" w:rsidR="000601CA" w:rsidP="000601CA" w:rsidRDefault="000601CA" w14:paraId="11089C19" w14:textId="77777777">
                            <w:pPr>
                              <w:rPr>
                                <w:b/>
                                <w:bCs/>
                                <w:u w:val="single"/>
                              </w:rPr>
                            </w:pPr>
                            <w:r>
                              <w:rPr>
                                <w:b/>
                                <w:bCs/>
                                <w:u w:val="single"/>
                              </w:rPr>
                              <w:t>Contact</w:t>
                            </w:r>
                            <w:r w:rsidRPr="005A1EDF">
                              <w:rPr>
                                <w:b/>
                                <w:bCs/>
                                <w:u w:val="single"/>
                              </w:rPr>
                              <w:t xml:space="preserve"> Information</w:t>
                            </w:r>
                          </w:p>
                          <w:p w:rsidR="000601CA" w:rsidP="000601CA" w:rsidRDefault="000601CA" w14:paraId="12592408" w14:textId="77777777">
                            <w:r>
                              <w:t>Name:  _________________________________________  Position in Organization:  _______________________________</w:t>
                            </w:r>
                          </w:p>
                          <w:p w:rsidR="000601CA" w:rsidP="000601CA" w:rsidRDefault="000601CA" w14:paraId="00C7FC2F" w14:textId="77777777">
                            <w:r>
                              <w:t>Telephone:  ___________________________________  Email:  _____________________________________________________</w:t>
                            </w:r>
                          </w:p>
                          <w:p w:rsidR="000601CA" w:rsidP="000601CA" w:rsidRDefault="000601CA" w14:paraId="1322502C" w14:textId="77777777">
                            <w:r>
                              <w:t>Street Address:  _____________________________________________________________________________________________</w:t>
                            </w:r>
                          </w:p>
                          <w:p w:rsidR="000601CA" w:rsidP="000601CA" w:rsidRDefault="000601CA" w14:paraId="266A6B33" w14:textId="77777777">
                            <w:r>
                              <w:t>City:  ______________________________________________  State:  _________________________  ZIP:  __________________</w:t>
                            </w:r>
                          </w:p>
                          <w:p w:rsidR="000601CA" w:rsidP="000601CA" w:rsidRDefault="000601CA" w14:paraId="5B9F3FE1" w14:textId="77777777">
                            <w:r>
                              <w:t>Website/Social Media:  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 id="_x0000_s1027" style="width:473.25pt;height:120.5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" w14:anchorId="2537F3A1">
                <v:textbox style="mso-fit-shape-to-text:t">
                  <w:txbxContent>
                    <w:p w:rsidRPr="005A1EDF" w:rsidR="000601CA" w:rsidP="000601CA" w:rsidRDefault="000601CA" w14:paraId="11089C19" w14:textId="77777777">
                      <w:pPr>
                        <w:rPr>
                          <w:b/>
                          <w:bCs/>
                          <w:u w:val="single"/>
                        </w:rPr>
                      </w:pPr>
                      <w:r>
                        <w:rPr>
                          <w:b/>
                          <w:bCs/>
                          <w:u w:val="single"/>
                        </w:rPr>
                        <w:t>Contact</w:t>
                      </w:r>
                      <w:r w:rsidRPr="005A1EDF">
                        <w:rPr>
                          <w:b/>
                          <w:bCs/>
                          <w:u w:val="single"/>
                        </w:rPr>
                        <w:t xml:space="preserve"> Information</w:t>
                      </w:r>
                    </w:p>
                    <w:p w:rsidR="000601CA" w:rsidP="000601CA" w:rsidRDefault="000601CA" w14:paraId="12592408" w14:textId="77777777">
                      <w:r>
                        <w:t>Name:  _________________________________________  Position in Organization:  _______________________________</w:t>
                      </w:r>
                    </w:p>
                    <w:p w:rsidR="000601CA" w:rsidP="000601CA" w:rsidRDefault="000601CA" w14:paraId="00C7FC2F" w14:textId="77777777">
                      <w:r>
                        <w:t>Telephone:  ___________________________________  Email:  _____________________________________________________</w:t>
                      </w:r>
                    </w:p>
                    <w:p w:rsidR="000601CA" w:rsidP="000601CA" w:rsidRDefault="000601CA" w14:paraId="1322502C" w14:textId="77777777">
                      <w:r>
                        <w:t>Street Address:  _____________________________________________________________________________________________</w:t>
                      </w:r>
                    </w:p>
                    <w:p w:rsidR="000601CA" w:rsidP="000601CA" w:rsidRDefault="000601CA" w14:paraId="266A6B33" w14:textId="77777777">
                      <w:r>
                        <w:t>City:  ______________________________________________  State:  _________________________  ZIP:  __________________</w:t>
                      </w:r>
                    </w:p>
                    <w:p w:rsidR="000601CA" w:rsidP="000601CA" w:rsidRDefault="000601CA" w14:paraId="5B9F3FE1" w14:textId="77777777">
                      <w:r>
                        <w:t>Website/Social Media:  ____________________________________________________________________________________</w:t>
                      </w:r>
                    </w:p>
                  </w:txbxContent>
                </v:textbox>
                <w10:anchorlock/>
              </v:shape>
            </w:pict>
          </mc:Fallback>
        </mc:AlternateContent>
      </w:r>
    </w:p>
    <w:p w:rsidRPr="00206FDF" w:rsidR="00206FDF" w:rsidP="00206FDF" w:rsidRDefault="000601CA" w14:paraId="7E1D5939" w14:textId="77777777">
      <w:pPr>
        <w:rPr>
          <w:rFonts w:ascii="Garamond" w:hAnsi="Garamond"/>
        </w:rPr>
      </w:pPr>
      <w:r w:rsidRPr="00206FDF">
        <w:rPr>
          <w:rFonts w:ascii="Garamond" w:hAnsi="Garamond"/>
          <w:noProof/>
        </w:rPr>
        <mc:AlternateContent>
          <mc:Choice Requires="wps">
            <w:drawing>
              <wp:inline distT="0" distB="0" distL="0" distR="0" wp14:anchorId="44DCF485" wp14:editId="6B9D77D8">
                <wp:extent cx="6009640" cy="1532060"/>
                <wp:effectExtent l="0" t="0" r="10160" b="2032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640" cy="1532060"/>
                        </a:xfrm>
                        <a:prstGeom prst="rect">
                          <a:avLst/>
                        </a:prstGeom>
                        <a:solidFill>
                          <a:srgbClr val="FFFFFF"/>
                        </a:solidFill>
                        <a:ln w="9525">
                          <a:solidFill>
                            <a:srgbClr val="000000"/>
                          </a:solidFill>
                          <a:miter lim="800000"/>
                          <a:headEnd/>
                          <a:tailEnd/>
                        </a:ln>
                      </wps:spPr>
                      <wps:txbx>
                        <w:txbxContent>
                          <w:p w:rsidRPr="005A1EDF" w:rsidR="000601CA" w:rsidP="000601CA" w:rsidRDefault="000601CA" w14:paraId="6BC97DBD" w14:textId="77777777">
                            <w:pPr>
                              <w:rPr>
                                <w:b/>
                                <w:bCs/>
                                <w:u w:val="single"/>
                              </w:rPr>
                            </w:pPr>
                            <w:r>
                              <w:rPr>
                                <w:b/>
                                <w:bCs/>
                                <w:u w:val="single"/>
                              </w:rPr>
                              <w:t>P</w:t>
                            </w:r>
                            <w:r w:rsidR="00BE7A74">
                              <w:rPr>
                                <w:b/>
                                <w:bCs/>
                                <w:u w:val="single"/>
                              </w:rPr>
                              <w:t>roposed Idea</w:t>
                            </w:r>
                          </w:p>
                          <w:p w:rsidR="000601CA" w:rsidP="000601CA" w:rsidRDefault="00BE7A74" w14:paraId="2BE9A696" w14:textId="77777777">
                            <w:r>
                              <w:t>Title of Proposal</w:t>
                            </w:r>
                            <w:r w:rsidR="000601CA">
                              <w:t>:  _________________________________________</w:t>
                            </w:r>
                            <w:r>
                              <w:t>___________________</w:t>
                            </w:r>
                            <w:r w:rsidR="000601CA">
                              <w:t>_______________________________</w:t>
                            </w:r>
                          </w:p>
                          <w:p w:rsidR="00BE7A74" w:rsidP="00BE7A74" w:rsidRDefault="00BE7A74" w14:paraId="3DA883C3" w14:textId="77777777">
                            <w:pPr>
                              <w:spacing w:after="120"/>
                            </w:pPr>
                            <w:r w:rsidRPr="00BE7A74">
                              <w:t>Detailed description of the idea you are wishing to implement</w:t>
                            </w:r>
                            <w:r>
                              <w:t>:</w:t>
                            </w:r>
                          </w:p>
                          <w:p w:rsidRPr="00BE7A74" w:rsidR="00BE7A74" w:rsidP="00BE7A74" w:rsidRDefault="00BE7A74" w14:paraId="04D39D52" w14:textId="77777777">
                            <w:pPr>
                              <w:spacing w:after="0"/>
                              <w:jc w:val="center"/>
                              <w:rPr>
                                <w:sz w:val="20"/>
                                <w:szCs w:val="20"/>
                              </w:rPr>
                            </w:pPr>
                            <w:r w:rsidRPr="00BE7A74">
                              <w:rPr>
                                <w:i/>
                                <w:iCs/>
                                <w:sz w:val="20"/>
                                <w:szCs w:val="20"/>
                              </w:rPr>
                              <w:t xml:space="preserve">Be specific in terms of </w:t>
                            </w:r>
                            <w:r w:rsidRPr="008E2A22">
                              <w:rPr>
                                <w:i/>
                                <w:iCs/>
                                <w:sz w:val="20"/>
                                <w:szCs w:val="20"/>
                                <w:u w:val="single"/>
                              </w:rPr>
                              <w:t>who</w:t>
                            </w:r>
                            <w:r w:rsidRPr="00BE7A74">
                              <w:rPr>
                                <w:i/>
                                <w:iCs/>
                                <w:sz w:val="20"/>
                                <w:szCs w:val="20"/>
                              </w:rPr>
                              <w:t xml:space="preserve"> will benefit and </w:t>
                            </w:r>
                            <w:r w:rsidRPr="008E2A22">
                              <w:rPr>
                                <w:i/>
                                <w:iCs/>
                                <w:sz w:val="20"/>
                                <w:szCs w:val="20"/>
                                <w:u w:val="single"/>
                              </w:rPr>
                              <w:t>when</w:t>
                            </w:r>
                            <w:r w:rsidRPr="00BE7A74">
                              <w:rPr>
                                <w:i/>
                                <w:iCs/>
                                <w:sz w:val="20"/>
                                <w:szCs w:val="20"/>
                              </w:rPr>
                              <w:t xml:space="preserve"> the proposed program will be conducted</w:t>
                            </w:r>
                            <w:r w:rsidRPr="00BE7A74">
                              <w:rPr>
                                <w:sz w:val="20"/>
                                <w:szCs w:val="20"/>
                              </w:rPr>
                              <w:t>.</w:t>
                            </w:r>
                          </w:p>
                          <w:p w:rsidRPr="00BE7A74" w:rsidR="000601CA" w:rsidP="00BE7A74" w:rsidRDefault="000601CA" w14:paraId="4546FF39" w14:textId="77777777">
                            <w:pPr>
                              <w:spacing w:after="0"/>
                              <w:rPr>
                                <w:sz w:val="20"/>
                                <w:szCs w:val="20"/>
                              </w:rPr>
                            </w:pPr>
                            <w:r w:rsidRPr="00BE7A74">
                              <w:rPr>
                                <w:sz w:val="20"/>
                                <w:szCs w:val="20"/>
                              </w:rPr>
                              <w:t>___________________________________</w:t>
                            </w:r>
                            <w:r w:rsidRPr="00BE7A74" w:rsidR="00BE7A74">
                              <w:rPr>
                                <w:sz w:val="20"/>
                                <w:szCs w:val="20"/>
                              </w:rPr>
                              <w:t>___________________________</w:t>
                            </w:r>
                            <w:r w:rsidRPr="00BE7A74">
                              <w:rPr>
                                <w:sz w:val="20"/>
                                <w:szCs w:val="20"/>
                              </w:rPr>
                              <w:t>__________________________________________________</w:t>
                            </w:r>
                            <w:r w:rsidR="00BE7A74">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 id="_x0000_s1028" style="width:473.2pt;height:120.6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" w14:anchorId="44DCF485">
                <v:textbox style="mso-fit-shape-to-text:t">
                  <w:txbxContent>
                    <w:p w:rsidRPr="005A1EDF" w:rsidR="000601CA" w:rsidP="000601CA" w:rsidRDefault="000601CA" w14:paraId="6BC97DBD" w14:textId="77777777">
                      <w:pPr>
                        <w:rPr>
                          <w:b/>
                          <w:bCs/>
                          <w:u w:val="single"/>
                        </w:rPr>
                      </w:pPr>
                      <w:r>
                        <w:rPr>
                          <w:b/>
                          <w:bCs/>
                          <w:u w:val="single"/>
                        </w:rPr>
                        <w:t>P</w:t>
                      </w:r>
                      <w:r w:rsidR="00BE7A74">
                        <w:rPr>
                          <w:b/>
                          <w:bCs/>
                          <w:u w:val="single"/>
                        </w:rPr>
                        <w:t>roposed Idea</w:t>
                      </w:r>
                    </w:p>
                    <w:p w:rsidR="000601CA" w:rsidP="000601CA" w:rsidRDefault="00BE7A74" w14:paraId="2BE9A696" w14:textId="77777777">
                      <w:r>
                        <w:t>Title of Proposal</w:t>
                      </w:r>
                      <w:r w:rsidR="000601CA">
                        <w:t>:  _________________________________________</w:t>
                      </w:r>
                      <w:r>
                        <w:t>___________________</w:t>
                      </w:r>
                      <w:r w:rsidR="000601CA">
                        <w:t>_______________________________</w:t>
                      </w:r>
                    </w:p>
                    <w:p w:rsidR="00BE7A74" w:rsidP="00BE7A74" w:rsidRDefault="00BE7A74" w14:paraId="3DA883C3" w14:textId="77777777">
                      <w:pPr>
                        <w:spacing w:after="120"/>
                      </w:pPr>
                      <w:r w:rsidRPr="00BE7A74">
                        <w:t>Detailed description of the idea you are wishing to implement</w:t>
                      </w:r>
                      <w:r>
                        <w:t>:</w:t>
                      </w:r>
                    </w:p>
                    <w:p w:rsidRPr="00BE7A74" w:rsidR="00BE7A74" w:rsidP="00BE7A74" w:rsidRDefault="00BE7A74" w14:paraId="04D39D52" w14:textId="77777777">
                      <w:pPr>
                        <w:spacing w:after="0"/>
                        <w:jc w:val="center"/>
                        <w:rPr>
                          <w:sz w:val="20"/>
                          <w:szCs w:val="20"/>
                        </w:rPr>
                      </w:pPr>
                      <w:r w:rsidRPr="00BE7A74">
                        <w:rPr>
                          <w:i/>
                          <w:iCs/>
                          <w:sz w:val="20"/>
                          <w:szCs w:val="20"/>
                        </w:rPr>
                        <w:t xml:space="preserve">Be specific in terms of </w:t>
                      </w:r>
                      <w:r w:rsidRPr="008E2A22">
                        <w:rPr>
                          <w:i/>
                          <w:iCs/>
                          <w:sz w:val="20"/>
                          <w:szCs w:val="20"/>
                          <w:u w:val="single"/>
                        </w:rPr>
                        <w:t>who</w:t>
                      </w:r>
                      <w:r w:rsidRPr="00BE7A74">
                        <w:rPr>
                          <w:i/>
                          <w:iCs/>
                          <w:sz w:val="20"/>
                          <w:szCs w:val="20"/>
                        </w:rPr>
                        <w:t xml:space="preserve"> will benefit and </w:t>
                      </w:r>
                      <w:r w:rsidRPr="008E2A22">
                        <w:rPr>
                          <w:i/>
                          <w:iCs/>
                          <w:sz w:val="20"/>
                          <w:szCs w:val="20"/>
                          <w:u w:val="single"/>
                        </w:rPr>
                        <w:t>when</w:t>
                      </w:r>
                      <w:r w:rsidRPr="00BE7A74">
                        <w:rPr>
                          <w:i/>
                          <w:iCs/>
                          <w:sz w:val="20"/>
                          <w:szCs w:val="20"/>
                        </w:rPr>
                        <w:t xml:space="preserve"> the proposed program will be conducted</w:t>
                      </w:r>
                      <w:r w:rsidRPr="00BE7A74">
                        <w:rPr>
                          <w:sz w:val="20"/>
                          <w:szCs w:val="20"/>
                        </w:rPr>
                        <w:t>.</w:t>
                      </w:r>
                    </w:p>
                    <w:p w:rsidRPr="00BE7A74" w:rsidR="000601CA" w:rsidP="00BE7A74" w:rsidRDefault="000601CA" w14:paraId="4546FF39" w14:textId="77777777">
                      <w:pPr>
                        <w:spacing w:after="0"/>
                        <w:rPr>
                          <w:sz w:val="20"/>
                          <w:szCs w:val="20"/>
                        </w:rPr>
                      </w:pPr>
                      <w:r w:rsidRPr="00BE7A74">
                        <w:rPr>
                          <w:sz w:val="20"/>
                          <w:szCs w:val="20"/>
                        </w:rPr>
                        <w:t>___________________________________</w:t>
                      </w:r>
                      <w:r w:rsidRPr="00BE7A74" w:rsidR="00BE7A74">
                        <w:rPr>
                          <w:sz w:val="20"/>
                          <w:szCs w:val="20"/>
                        </w:rPr>
                        <w:t>___________________________</w:t>
                      </w:r>
                      <w:r w:rsidRPr="00BE7A74">
                        <w:rPr>
                          <w:sz w:val="20"/>
                          <w:szCs w:val="20"/>
                        </w:rPr>
                        <w:t>__________________________________________________</w:t>
                      </w:r>
                      <w:r w:rsidR="00BE7A74">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anchorlock/>
              </v:shape>
            </w:pict>
          </mc:Fallback>
        </mc:AlternateContent>
      </w:r>
    </w:p>
    <w:p w:rsidRPr="00206FDF" w:rsidR="00206FDF" w:rsidP="00CD7F0E" w:rsidRDefault="00BE7A74" w14:paraId="46F4DBF0" w14:textId="77777777">
      <w:pPr>
        <w:rPr>
          <w:rFonts w:ascii="Garamond" w:hAnsi="Garamond"/>
        </w:rPr>
      </w:pPr>
      <w:r w:rsidRPr="00206FDF">
        <w:rPr>
          <w:rFonts w:ascii="Garamond" w:hAnsi="Garamond"/>
          <w:noProof/>
        </w:rPr>
        <w:lastRenderedPageBreak/>
        <mc:AlternateContent>
          <mc:Choice Requires="wps">
            <w:drawing>
              <wp:inline distT="0" distB="0" distL="0" distR="0" wp14:anchorId="130B7808" wp14:editId="3A088760">
                <wp:extent cx="5998464" cy="2455801"/>
                <wp:effectExtent l="0" t="0" r="21590" b="1968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2455801"/>
                        </a:xfrm>
                        <a:prstGeom prst="rect">
                          <a:avLst/>
                        </a:prstGeom>
                        <a:solidFill>
                          <a:srgbClr val="FFFFFF"/>
                        </a:solidFill>
                        <a:ln w="9525">
                          <a:solidFill>
                            <a:srgbClr val="000000"/>
                          </a:solidFill>
                          <a:miter lim="800000"/>
                          <a:headEnd/>
                          <a:tailEnd/>
                        </a:ln>
                      </wps:spPr>
                      <wps:txbx>
                        <w:txbxContent>
                          <w:p w:rsidRPr="005A1EDF" w:rsidR="00BE7A74" w:rsidP="00BE7A74" w:rsidRDefault="008E2A22" w14:paraId="2D19CA8B" w14:textId="77777777">
                            <w:pPr>
                              <w:rPr>
                                <w:b/>
                                <w:bCs/>
                                <w:u w:val="single"/>
                              </w:rPr>
                            </w:pPr>
                            <w:r>
                              <w:rPr>
                                <w:b/>
                                <w:bCs/>
                                <w:u w:val="single"/>
                              </w:rPr>
                              <w:t xml:space="preserve">Impact and </w:t>
                            </w:r>
                            <w:r w:rsidR="00AF1BBD">
                              <w:rPr>
                                <w:b/>
                                <w:bCs/>
                                <w:u w:val="single"/>
                              </w:rPr>
                              <w:t>Objectives</w:t>
                            </w:r>
                          </w:p>
                          <w:p w:rsidR="008E2A22" w:rsidP="008E2A22" w:rsidRDefault="008E2A22" w14:paraId="517C07DE" w14:textId="5B1F8B20">
                            <w:pPr>
                              <w:spacing w:after="0"/>
                            </w:pPr>
                            <w:r>
                              <w:t xml:space="preserve">What impact do you expect </w:t>
                            </w:r>
                            <w:r w:rsidR="0049722E">
                              <w:t xml:space="preserve">from </w:t>
                            </w:r>
                            <w:r>
                              <w:t>this effort</w:t>
                            </w:r>
                            <w:bookmarkStart w:name="_GoBack" w:id="0"/>
                            <w:bookmarkEnd w:id="0"/>
                            <w:r>
                              <w:t>?</w:t>
                            </w:r>
                          </w:p>
                          <w:p w:rsidR="00BE7A74" w:rsidP="00BE7A74" w:rsidRDefault="008E2A22" w14:paraId="1E46B388" w14:textId="77777777">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7A74" w:rsidP="008E2A22" w:rsidRDefault="008E2A22" w14:paraId="196220C1" w14:textId="77777777">
                            <w:pPr>
                              <w:spacing w:after="0"/>
                            </w:pPr>
                            <w:r>
                              <w:t>Describe two or more specific objectives of the proposed effort:</w:t>
                            </w:r>
                          </w:p>
                          <w:p w:rsidRPr="00BE7A74" w:rsidR="00BE7A74" w:rsidP="00BE7A74" w:rsidRDefault="00BE7A74" w14:paraId="648F565E" w14:textId="77777777">
                            <w:pPr>
                              <w:spacing w:after="0"/>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6A19">
                              <w:rPr>
                                <w:sz w:val="20"/>
                                <w:szCs w:val="20"/>
                              </w:rPr>
                              <w:t>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 id="_x0000_s1029" style="width:472.3pt;height:193.3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" w14:anchorId="130B7808">
                <v:textbox style="mso-fit-shape-to-text:t">
                  <w:txbxContent>
                    <w:p w:rsidRPr="005A1EDF" w:rsidR="00BE7A74" w:rsidP="00BE7A74" w:rsidRDefault="008E2A22" w14:paraId="2D19CA8B" w14:textId="77777777">
                      <w:pPr>
                        <w:rPr>
                          <w:b/>
                          <w:bCs/>
                          <w:u w:val="single"/>
                        </w:rPr>
                      </w:pPr>
                      <w:r>
                        <w:rPr>
                          <w:b/>
                          <w:bCs/>
                          <w:u w:val="single"/>
                        </w:rPr>
                        <w:t xml:space="preserve">Impact and </w:t>
                      </w:r>
                      <w:r w:rsidR="00AF1BBD">
                        <w:rPr>
                          <w:b/>
                          <w:bCs/>
                          <w:u w:val="single"/>
                        </w:rPr>
                        <w:t>Objectives</w:t>
                      </w:r>
                    </w:p>
                    <w:p w:rsidR="008E2A22" w:rsidP="008E2A22" w:rsidRDefault="008E2A22" w14:paraId="517C07DE" w14:textId="5B1F8B20">
                      <w:pPr>
                        <w:spacing w:after="0"/>
                      </w:pPr>
                      <w:r>
                        <w:t xml:space="preserve">What impact do you expect </w:t>
                      </w:r>
                      <w:r w:rsidR="0049722E">
                        <w:t xml:space="preserve">from </w:t>
                      </w:r>
                      <w:r>
                        <w:t>this effort</w:t>
                      </w:r>
                      <w:r>
                        <w:t>?</w:t>
                      </w:r>
                    </w:p>
                    <w:p w:rsidR="00BE7A74" w:rsidP="00BE7A74" w:rsidRDefault="008E2A22" w14:paraId="1E46B388" w14:textId="77777777">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7A74" w:rsidP="008E2A22" w:rsidRDefault="008E2A22" w14:paraId="196220C1" w14:textId="77777777">
                      <w:pPr>
                        <w:spacing w:after="0"/>
                      </w:pPr>
                      <w:r>
                        <w:t>Describe two or more specific objectives of the proposed effort:</w:t>
                      </w:r>
                    </w:p>
                    <w:p w:rsidRPr="00BE7A74" w:rsidR="00BE7A74" w:rsidP="00BE7A74" w:rsidRDefault="00BE7A74" w14:paraId="648F565E" w14:textId="77777777">
                      <w:pPr>
                        <w:spacing w:after="0"/>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6A19">
                        <w:rPr>
                          <w:sz w:val="20"/>
                          <w:szCs w:val="20"/>
                        </w:rPr>
                        <w:t>___________________________________________________________________________________________________________________________</w:t>
                      </w:r>
                    </w:p>
                  </w:txbxContent>
                </v:textbox>
                <w10:anchorlock/>
              </v:shape>
            </w:pict>
          </mc:Fallback>
        </mc:AlternateContent>
      </w:r>
      <w:r w:rsidRPr="00206FDF" w:rsidR="00AF1BBD">
        <w:rPr>
          <w:rFonts w:ascii="Garamond" w:hAnsi="Garamond"/>
          <w:noProof/>
        </w:rPr>
        <mc:AlternateContent>
          <mc:Choice Requires="wps">
            <w:drawing>
              <wp:inline distT="0" distB="0" distL="0" distR="0" wp14:anchorId="743E37C0" wp14:editId="11EDC4B4">
                <wp:extent cx="5998210" cy="2952137"/>
                <wp:effectExtent l="0" t="0" r="21590" b="241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2952137"/>
                        </a:xfrm>
                        <a:prstGeom prst="rect">
                          <a:avLst/>
                        </a:prstGeom>
                        <a:solidFill>
                          <a:srgbClr val="FFFFFF"/>
                        </a:solidFill>
                        <a:ln w="9525">
                          <a:solidFill>
                            <a:srgbClr val="000000"/>
                          </a:solidFill>
                          <a:miter lim="800000"/>
                          <a:headEnd/>
                          <a:tailEnd/>
                        </a:ln>
                      </wps:spPr>
                      <wps:txbx>
                        <w:txbxContent>
                          <w:p w:rsidRPr="005A1EDF" w:rsidR="00AF1BBD" w:rsidP="00AF1BBD" w:rsidRDefault="00AF1BBD" w14:paraId="6486B431" w14:textId="77777777">
                            <w:pPr>
                              <w:rPr>
                                <w:b/>
                                <w:bCs/>
                                <w:u w:val="single"/>
                              </w:rPr>
                            </w:pPr>
                            <w:r>
                              <w:rPr>
                                <w:b/>
                                <w:bCs/>
                                <w:u w:val="single"/>
                              </w:rPr>
                              <w:t>Collaboration and Sustainiability</w:t>
                            </w:r>
                          </w:p>
                          <w:p w:rsidR="00AF1BBD" w:rsidP="00AF1BBD" w:rsidRDefault="00AF1BBD" w14:paraId="1EBBAF31" w14:textId="77777777">
                            <w:pPr>
                              <w:spacing w:after="120"/>
                            </w:pPr>
                            <w:r>
                              <w:t>Describe other entities</w:t>
                            </w:r>
                            <w:r w:rsidRPr="00AF1BBD">
                              <w:t xml:space="preserve"> with which you may collaborate </w:t>
                            </w:r>
                            <w:r>
                              <w:t>to support the</w:t>
                            </w:r>
                            <w:r w:rsidRPr="00AF1BBD">
                              <w:t xml:space="preserve"> implement</w:t>
                            </w:r>
                            <w:r>
                              <w:t>ation of</w:t>
                            </w:r>
                            <w:r w:rsidRPr="00AF1BBD">
                              <w:t xml:space="preserve"> </w:t>
                            </w:r>
                            <w:r>
                              <w:t>the</w:t>
                            </w:r>
                            <w:r w:rsidRPr="00AF1BBD">
                              <w:t xml:space="preserve"> proposed idea </w:t>
                            </w:r>
                            <w:r>
                              <w:t>(</w:t>
                            </w:r>
                            <w:r w:rsidRPr="00AF1BBD">
                              <w:t>funding, in-kind donations, volunteer support, recruitment, advertising, etc.</w:t>
                            </w:r>
                            <w:r>
                              <w:t xml:space="preserve">) and </w:t>
                            </w:r>
                            <w:r w:rsidRPr="00AF1BBD">
                              <w:t>the benefits of these collaborations.</w:t>
                            </w:r>
                          </w:p>
                          <w:p w:rsidRPr="00AF1BBD" w:rsidR="00AF1BBD" w:rsidP="001A6A19" w:rsidRDefault="00AF1BBD" w14:paraId="213CBA27" w14:textId="77777777">
                            <w:pPr>
                              <w:spacing w:after="0"/>
                              <w:jc w:val="center"/>
                              <w:rPr>
                                <w:i/>
                                <w:iCs/>
                                <w:sz w:val="20"/>
                                <w:szCs w:val="20"/>
                              </w:rPr>
                            </w:pPr>
                            <w:r w:rsidRPr="00AF1BBD">
                              <w:rPr>
                                <w:i/>
                                <w:iCs/>
                                <w:sz w:val="20"/>
                                <w:szCs w:val="20"/>
                              </w:rPr>
                              <w:t>While there is no requirement to collaborate, collaboration may strengthen your submitted proposal.</w:t>
                            </w:r>
                          </w:p>
                          <w:p w:rsidR="00AF1BBD" w:rsidP="00AF1BBD" w:rsidRDefault="00AF1BBD" w14:paraId="31BE2B5B" w14:textId="77777777">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1BBD" w:rsidP="00AF1BBD" w:rsidRDefault="00AF1BBD" w14:paraId="67921CF2" w14:textId="77777777">
                            <w:r>
                              <w:t>Is implementation of the proposed idea contingent on receiving funding?      Yes / No</w:t>
                            </w:r>
                          </w:p>
                          <w:p w:rsidR="001A6A19" w:rsidP="001A6A19" w:rsidRDefault="001A6A19" w14:paraId="6B6D566A" w14:textId="77777777">
                            <w:pPr>
                              <w:spacing w:after="120"/>
                            </w:pPr>
                            <w:r>
                              <w:t>How does the organization plan to sustain the proposed idea after grant funds are exhausted?</w:t>
                            </w:r>
                          </w:p>
                          <w:p w:rsidRPr="00AF1BBD" w:rsidR="001A6A19" w:rsidP="001A6A19" w:rsidRDefault="001A6A19" w14:paraId="5C990CED" w14:textId="77777777">
                            <w:pPr>
                              <w:spacing w:after="0"/>
                              <w:jc w:val="center"/>
                              <w:rPr>
                                <w:i/>
                                <w:iCs/>
                                <w:sz w:val="20"/>
                                <w:szCs w:val="20"/>
                              </w:rPr>
                            </w:pPr>
                            <w:r w:rsidRPr="00AF1BBD">
                              <w:rPr>
                                <w:i/>
                                <w:iCs/>
                                <w:sz w:val="20"/>
                                <w:szCs w:val="20"/>
                              </w:rPr>
                              <w:t xml:space="preserve">While </w:t>
                            </w:r>
                            <w:r>
                              <w:rPr>
                                <w:i/>
                                <w:iCs/>
                                <w:sz w:val="20"/>
                                <w:szCs w:val="20"/>
                              </w:rPr>
                              <w:t xml:space="preserve">one-time efforts are permitted, plans for sustainability </w:t>
                            </w:r>
                            <w:r w:rsidRPr="00AF1BBD">
                              <w:rPr>
                                <w:i/>
                                <w:iCs/>
                                <w:sz w:val="20"/>
                                <w:szCs w:val="20"/>
                              </w:rPr>
                              <w:t>may strengthen your submitted proposal.</w:t>
                            </w:r>
                          </w:p>
                          <w:p w:rsidRPr="00BE7A74" w:rsidR="00AF1BBD" w:rsidP="001A6A19" w:rsidRDefault="001A6A19" w14:paraId="7691DA01" w14:textId="77777777">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 id="_x0000_s1030" style="width:472.3pt;height:232.4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" w14:anchorId="743E37C0">
                <v:textbox style="mso-fit-shape-to-text:t">
                  <w:txbxContent>
                    <w:p w:rsidRPr="005A1EDF" w:rsidR="00AF1BBD" w:rsidP="00AF1BBD" w:rsidRDefault="00AF1BBD" w14:paraId="6486B431" w14:textId="77777777">
                      <w:pPr>
                        <w:rPr>
                          <w:b/>
                          <w:bCs/>
                          <w:u w:val="single"/>
                        </w:rPr>
                      </w:pPr>
                      <w:r>
                        <w:rPr>
                          <w:b/>
                          <w:bCs/>
                          <w:u w:val="single"/>
                        </w:rPr>
                        <w:t>Collaboration and Sustainiability</w:t>
                      </w:r>
                    </w:p>
                    <w:p w:rsidR="00AF1BBD" w:rsidP="00AF1BBD" w:rsidRDefault="00AF1BBD" w14:paraId="1EBBAF31" w14:textId="77777777">
                      <w:pPr>
                        <w:spacing w:after="120"/>
                      </w:pPr>
                      <w:r>
                        <w:t>Describe other entities</w:t>
                      </w:r>
                      <w:r w:rsidRPr="00AF1BBD">
                        <w:t xml:space="preserve"> with which you may collaborate </w:t>
                      </w:r>
                      <w:r>
                        <w:t>to support the</w:t>
                      </w:r>
                      <w:r w:rsidRPr="00AF1BBD">
                        <w:t xml:space="preserve"> implement</w:t>
                      </w:r>
                      <w:r>
                        <w:t>ation of</w:t>
                      </w:r>
                      <w:r w:rsidRPr="00AF1BBD">
                        <w:t xml:space="preserve"> </w:t>
                      </w:r>
                      <w:r>
                        <w:t>the</w:t>
                      </w:r>
                      <w:r w:rsidRPr="00AF1BBD">
                        <w:t xml:space="preserve"> proposed idea </w:t>
                      </w:r>
                      <w:r>
                        <w:t>(</w:t>
                      </w:r>
                      <w:r w:rsidRPr="00AF1BBD">
                        <w:t>funding, in-kind donations, volunteer support, recruitment, advertising, etc.</w:t>
                      </w:r>
                      <w:r>
                        <w:t xml:space="preserve">) and </w:t>
                      </w:r>
                      <w:r w:rsidRPr="00AF1BBD">
                        <w:t>the benefits of these collaborations.</w:t>
                      </w:r>
                    </w:p>
                    <w:p w:rsidRPr="00AF1BBD" w:rsidR="00AF1BBD" w:rsidP="001A6A19" w:rsidRDefault="00AF1BBD" w14:paraId="213CBA27" w14:textId="77777777">
                      <w:pPr>
                        <w:spacing w:after="0"/>
                        <w:jc w:val="center"/>
                        <w:rPr>
                          <w:i/>
                          <w:iCs/>
                          <w:sz w:val="20"/>
                          <w:szCs w:val="20"/>
                        </w:rPr>
                      </w:pPr>
                      <w:r w:rsidRPr="00AF1BBD">
                        <w:rPr>
                          <w:i/>
                          <w:iCs/>
                          <w:sz w:val="20"/>
                          <w:szCs w:val="20"/>
                        </w:rPr>
                        <w:t>While there is no requirement to collaborate, collaboration may strengthen your submitted proposal.</w:t>
                      </w:r>
                    </w:p>
                    <w:p w:rsidR="00AF1BBD" w:rsidP="00AF1BBD" w:rsidRDefault="00AF1BBD" w14:paraId="31BE2B5B" w14:textId="77777777">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1BBD" w:rsidP="00AF1BBD" w:rsidRDefault="00AF1BBD" w14:paraId="67921CF2" w14:textId="77777777">
                      <w:r>
                        <w:t>Is implementation of the proposed idea contingent on receiving funding?      Yes / No</w:t>
                      </w:r>
                    </w:p>
                    <w:p w:rsidR="001A6A19" w:rsidP="001A6A19" w:rsidRDefault="001A6A19" w14:paraId="6B6D566A" w14:textId="77777777">
                      <w:pPr>
                        <w:spacing w:after="120"/>
                      </w:pPr>
                      <w:r>
                        <w:t>How does the organization plan to sustain the proposed idea after grant funds are exhausted?</w:t>
                      </w:r>
                    </w:p>
                    <w:p w:rsidRPr="00AF1BBD" w:rsidR="001A6A19" w:rsidP="001A6A19" w:rsidRDefault="001A6A19" w14:paraId="5C990CED" w14:textId="77777777">
                      <w:pPr>
                        <w:spacing w:after="0"/>
                        <w:jc w:val="center"/>
                        <w:rPr>
                          <w:i/>
                          <w:iCs/>
                          <w:sz w:val="20"/>
                          <w:szCs w:val="20"/>
                        </w:rPr>
                      </w:pPr>
                      <w:r w:rsidRPr="00AF1BBD">
                        <w:rPr>
                          <w:i/>
                          <w:iCs/>
                          <w:sz w:val="20"/>
                          <w:szCs w:val="20"/>
                        </w:rPr>
                        <w:t xml:space="preserve">While </w:t>
                      </w:r>
                      <w:r>
                        <w:rPr>
                          <w:i/>
                          <w:iCs/>
                          <w:sz w:val="20"/>
                          <w:szCs w:val="20"/>
                        </w:rPr>
                        <w:t xml:space="preserve">one-time efforts are permitted, plans for sustainability </w:t>
                      </w:r>
                      <w:r w:rsidRPr="00AF1BBD">
                        <w:rPr>
                          <w:i/>
                          <w:iCs/>
                          <w:sz w:val="20"/>
                          <w:szCs w:val="20"/>
                        </w:rPr>
                        <w:t>may strengthen your submitted proposal.</w:t>
                      </w:r>
                    </w:p>
                    <w:p w:rsidRPr="00BE7A74" w:rsidR="00AF1BBD" w:rsidP="001A6A19" w:rsidRDefault="001A6A19" w14:paraId="7691DA01" w14:textId="77777777">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anchorlock/>
              </v:shape>
            </w:pict>
          </mc:Fallback>
        </mc:AlternateContent>
      </w:r>
      <w:r w:rsidRPr="00206FDF" w:rsidR="001A6A19">
        <w:rPr>
          <w:rFonts w:ascii="Garamond" w:hAnsi="Garamond"/>
          <w:noProof/>
        </w:rPr>
        <w:lastRenderedPageBreak/>
        <mc:AlternateContent>
          <mc:Choice Requires="wps">
            <w:drawing>
              <wp:inline distT="0" distB="0" distL="0" distR="0" wp14:anchorId="699FDBEB" wp14:editId="34C4BEDB">
                <wp:extent cx="5998464" cy="3720177"/>
                <wp:effectExtent l="0" t="0" r="21590" b="1460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3720177"/>
                        </a:xfrm>
                        <a:prstGeom prst="rect">
                          <a:avLst/>
                        </a:prstGeom>
                        <a:solidFill>
                          <a:srgbClr val="FFFFFF"/>
                        </a:solidFill>
                        <a:ln w="9525">
                          <a:solidFill>
                            <a:srgbClr val="000000"/>
                          </a:solidFill>
                          <a:miter lim="800000"/>
                          <a:headEnd/>
                          <a:tailEnd/>
                        </a:ln>
                      </wps:spPr>
                      <wps:txbx>
                        <w:txbxContent>
                          <w:p w:rsidRPr="00A004D8" w:rsidR="001A6A19" w:rsidP="001A6A19" w:rsidRDefault="001A6A19" w14:paraId="4C4EC3AA" w14:textId="77777777">
                            <w:pPr>
                              <w:rPr>
                                <w:rFonts w:ascii="Garamond" w:hAnsi="Garamond"/>
                                <w:b/>
                                <w:bCs/>
                                <w:u w:val="single"/>
                              </w:rPr>
                            </w:pPr>
                            <w:r w:rsidRPr="00A004D8">
                              <w:rPr>
                                <w:rFonts w:ascii="Garamond" w:hAnsi="Garamond"/>
                                <w:b/>
                                <w:bCs/>
                                <w:u w:val="single"/>
                              </w:rPr>
                              <w:t>Budget</w:t>
                            </w:r>
                          </w:p>
                          <w:p w:rsidRPr="00A004D8" w:rsidR="00A004D8" w:rsidP="001A6A19" w:rsidRDefault="00A004D8" w14:paraId="04B533D1" w14:textId="77777777">
                            <w:pPr>
                              <w:spacing w:after="120"/>
                              <w:rPr>
                                <w:rFonts w:ascii="Garamond" w:hAnsi="Garamond"/>
                              </w:rPr>
                            </w:pPr>
                            <w:r w:rsidRPr="00A004D8">
                              <w:rPr>
                                <w:rFonts w:ascii="Garamond" w:hAnsi="Garamond"/>
                              </w:rPr>
                              <w:t xml:space="preserve">Provide a detailed list of income and expenses you will need to implement your idea.  Include all  income, including any anticipated fees from participant enrollment and sponsorships. </w:t>
                            </w:r>
                          </w:p>
                          <w:tbl>
                            <w:tblPr>
                              <w:tblStyle w:val="TableGrid"/>
                              <w:tblW w:w="0" w:type="auto"/>
                              <w:tblLook w:val="04A0" w:firstRow="1" w:lastRow="0" w:firstColumn="1" w:lastColumn="0" w:noHBand="0" w:noVBand="1"/>
                            </w:tblPr>
                            <w:tblGrid>
                              <w:gridCol w:w="4579"/>
                              <w:gridCol w:w="4580"/>
                            </w:tblGrid>
                            <w:tr w:rsidRPr="00A004D8" w:rsidR="00A004D8" w:rsidTr="00A004D8" w14:paraId="54C42187" w14:textId="77777777">
                              <w:tc>
                                <w:tcPr>
                                  <w:tcW w:w="4579" w:type="dxa"/>
                                  <w:shd w:val="clear" w:color="auto" w:fill="D9D9D9" w:themeFill="background1" w:themeFillShade="D9"/>
                                </w:tcPr>
                                <w:p w:rsidRPr="00A004D8" w:rsidR="00A004D8" w:rsidP="00A004D8" w:rsidRDefault="00A004D8" w14:paraId="36919159" w14:textId="77777777">
                                  <w:pPr>
                                    <w:spacing w:after="0"/>
                                    <w:jc w:val="center"/>
                                    <w:rPr>
                                      <w:rFonts w:ascii="Garamond" w:hAnsi="Garamond"/>
                                      <w:b/>
                                      <w:bCs/>
                                      <w:sz w:val="20"/>
                                      <w:szCs w:val="20"/>
                                    </w:rPr>
                                  </w:pPr>
                                  <w:r w:rsidRPr="00A004D8">
                                    <w:rPr>
                                      <w:rFonts w:ascii="Garamond" w:hAnsi="Garamond"/>
                                      <w:b/>
                                      <w:bCs/>
                                      <w:sz w:val="20"/>
                                      <w:szCs w:val="20"/>
                                    </w:rPr>
                                    <w:t>Income</w:t>
                                  </w:r>
                                </w:p>
                              </w:tc>
                              <w:tc>
                                <w:tcPr>
                                  <w:tcW w:w="4580" w:type="dxa"/>
                                  <w:shd w:val="clear" w:color="auto" w:fill="D9D9D9" w:themeFill="background1" w:themeFillShade="D9"/>
                                </w:tcPr>
                                <w:p w:rsidRPr="00A004D8" w:rsidR="00A004D8" w:rsidP="00A004D8" w:rsidRDefault="00A004D8" w14:paraId="0981D48F" w14:textId="77777777">
                                  <w:pPr>
                                    <w:spacing w:after="0"/>
                                    <w:jc w:val="center"/>
                                    <w:rPr>
                                      <w:rFonts w:ascii="Garamond" w:hAnsi="Garamond"/>
                                      <w:b/>
                                      <w:bCs/>
                                      <w:sz w:val="20"/>
                                      <w:szCs w:val="20"/>
                                    </w:rPr>
                                  </w:pPr>
                                  <w:r w:rsidRPr="00A004D8">
                                    <w:rPr>
                                      <w:rFonts w:ascii="Garamond" w:hAnsi="Garamond"/>
                                      <w:b/>
                                      <w:bCs/>
                                      <w:sz w:val="20"/>
                                      <w:szCs w:val="20"/>
                                    </w:rPr>
                                    <w:t>$ Amount</w:t>
                                  </w:r>
                                </w:p>
                              </w:tc>
                            </w:tr>
                            <w:tr w:rsidRPr="00A004D8" w:rsidR="00A004D8" w:rsidTr="00A004D8" w14:paraId="36690799" w14:textId="77777777">
                              <w:tc>
                                <w:tcPr>
                                  <w:tcW w:w="4579" w:type="dxa"/>
                                </w:tcPr>
                                <w:p w:rsidRPr="00A004D8" w:rsidR="00A004D8" w:rsidP="00A004D8" w:rsidRDefault="00A004D8" w14:paraId="03471F00" w14:textId="77777777">
                                  <w:pPr>
                                    <w:spacing w:after="0"/>
                                    <w:rPr>
                                      <w:rFonts w:ascii="Garamond" w:hAnsi="Garamond"/>
                                      <w:sz w:val="20"/>
                                      <w:szCs w:val="20"/>
                                    </w:rPr>
                                  </w:pPr>
                                </w:p>
                                <w:p w:rsidRPr="00A004D8" w:rsidR="00A004D8" w:rsidP="00A004D8" w:rsidRDefault="00A004D8" w14:paraId="5A7CE624" w14:textId="77777777">
                                  <w:pPr>
                                    <w:spacing w:after="0"/>
                                    <w:rPr>
                                      <w:rFonts w:ascii="Garamond" w:hAnsi="Garamond"/>
                                      <w:sz w:val="20"/>
                                      <w:szCs w:val="20"/>
                                    </w:rPr>
                                  </w:pPr>
                                </w:p>
                                <w:p w:rsidRPr="00A004D8" w:rsidR="00A004D8" w:rsidP="00A004D8" w:rsidRDefault="00A004D8" w14:paraId="0495D431" w14:textId="77777777">
                                  <w:pPr>
                                    <w:spacing w:after="0"/>
                                    <w:rPr>
                                      <w:rFonts w:ascii="Garamond" w:hAnsi="Garamond"/>
                                      <w:sz w:val="20"/>
                                      <w:szCs w:val="20"/>
                                    </w:rPr>
                                  </w:pPr>
                                </w:p>
                                <w:p w:rsidRPr="00A004D8" w:rsidR="00A004D8" w:rsidP="00A004D8" w:rsidRDefault="00A004D8" w14:paraId="02FA0F81" w14:textId="77777777">
                                  <w:pPr>
                                    <w:spacing w:after="0"/>
                                    <w:rPr>
                                      <w:rFonts w:ascii="Garamond" w:hAnsi="Garamond"/>
                                      <w:sz w:val="20"/>
                                      <w:szCs w:val="20"/>
                                    </w:rPr>
                                  </w:pPr>
                                </w:p>
                                <w:p w:rsidRPr="00A004D8" w:rsidR="00A004D8" w:rsidP="00A004D8" w:rsidRDefault="00A004D8" w14:paraId="4E318814" w14:textId="77777777">
                                  <w:pPr>
                                    <w:spacing w:after="0"/>
                                    <w:rPr>
                                      <w:rFonts w:ascii="Garamond" w:hAnsi="Garamond"/>
                                      <w:sz w:val="20"/>
                                      <w:szCs w:val="20"/>
                                    </w:rPr>
                                  </w:pPr>
                                </w:p>
                              </w:tc>
                              <w:tc>
                                <w:tcPr>
                                  <w:tcW w:w="4580" w:type="dxa"/>
                                </w:tcPr>
                                <w:p w:rsidRPr="00A004D8" w:rsidR="00A004D8" w:rsidP="00A004D8" w:rsidRDefault="00A004D8" w14:paraId="5D3E344B" w14:textId="77777777">
                                  <w:pPr>
                                    <w:spacing w:after="0"/>
                                    <w:rPr>
                                      <w:rFonts w:ascii="Garamond" w:hAnsi="Garamond"/>
                                      <w:sz w:val="20"/>
                                      <w:szCs w:val="20"/>
                                    </w:rPr>
                                  </w:pPr>
                                </w:p>
                              </w:tc>
                            </w:tr>
                            <w:tr w:rsidRPr="00A004D8" w:rsidR="00A004D8" w:rsidTr="00A004D8" w14:paraId="0C4DA4E5" w14:textId="77777777">
                              <w:tc>
                                <w:tcPr>
                                  <w:tcW w:w="4579" w:type="dxa"/>
                                </w:tcPr>
                                <w:p w:rsidRPr="00A004D8" w:rsidR="00A004D8" w:rsidP="00A004D8" w:rsidRDefault="00A004D8" w14:paraId="76555710" w14:textId="77777777">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Income</w:t>
                                  </w:r>
                                </w:p>
                              </w:tc>
                              <w:tc>
                                <w:tcPr>
                                  <w:tcW w:w="4580" w:type="dxa"/>
                                </w:tcPr>
                                <w:p w:rsidRPr="00A004D8" w:rsidR="00A004D8" w:rsidP="00A004D8" w:rsidRDefault="00A004D8" w14:paraId="42FA02E3" w14:textId="77777777">
                                  <w:pPr>
                                    <w:spacing w:after="0"/>
                                    <w:rPr>
                                      <w:rFonts w:ascii="Garamond" w:hAnsi="Garamond"/>
                                      <w:sz w:val="20"/>
                                      <w:szCs w:val="20"/>
                                    </w:rPr>
                                  </w:pPr>
                                </w:p>
                              </w:tc>
                            </w:tr>
                            <w:tr w:rsidRPr="00A004D8" w:rsidR="00A004D8" w:rsidTr="00A004D8" w14:paraId="0D0CC731" w14:textId="77777777">
                              <w:tc>
                                <w:tcPr>
                                  <w:tcW w:w="4579" w:type="dxa"/>
                                </w:tcPr>
                                <w:p w:rsidR="00A004D8" w:rsidP="00A004D8" w:rsidRDefault="00A004D8" w14:paraId="19BBA449" w14:textId="77777777">
                                  <w:pPr>
                                    <w:spacing w:after="0"/>
                                    <w:jc w:val="center"/>
                                    <w:rPr>
                                      <w:rFonts w:ascii="Garamond" w:hAnsi="Garamond"/>
                                      <w:sz w:val="20"/>
                                      <w:szCs w:val="20"/>
                                    </w:rPr>
                                  </w:pPr>
                                </w:p>
                              </w:tc>
                              <w:tc>
                                <w:tcPr>
                                  <w:tcW w:w="4580" w:type="dxa"/>
                                </w:tcPr>
                                <w:p w:rsidR="00A004D8" w:rsidP="00A004D8" w:rsidRDefault="00A004D8" w14:paraId="4E9A35BF" w14:textId="77777777">
                                  <w:pPr>
                                    <w:spacing w:after="0"/>
                                    <w:jc w:val="center"/>
                                    <w:rPr>
                                      <w:rFonts w:ascii="Garamond" w:hAnsi="Garamond"/>
                                      <w:sz w:val="20"/>
                                      <w:szCs w:val="20"/>
                                    </w:rPr>
                                  </w:pPr>
                                </w:p>
                              </w:tc>
                            </w:tr>
                            <w:tr w:rsidRPr="00A004D8" w:rsidR="00A004D8" w:rsidTr="00A004D8" w14:paraId="794A61CF" w14:textId="77777777">
                              <w:tc>
                                <w:tcPr>
                                  <w:tcW w:w="4579" w:type="dxa"/>
                                  <w:shd w:val="clear" w:color="auto" w:fill="D9D9D9" w:themeFill="background1" w:themeFillShade="D9"/>
                                </w:tcPr>
                                <w:p w:rsidRPr="00A004D8" w:rsidR="00A004D8" w:rsidP="00A004D8" w:rsidRDefault="00A004D8" w14:paraId="3E425E5F" w14:textId="77777777">
                                  <w:pPr>
                                    <w:spacing w:after="0"/>
                                    <w:jc w:val="center"/>
                                    <w:rPr>
                                      <w:rFonts w:ascii="Garamond" w:hAnsi="Garamond"/>
                                      <w:b/>
                                      <w:bCs/>
                                      <w:sz w:val="20"/>
                                      <w:szCs w:val="20"/>
                                    </w:rPr>
                                  </w:pPr>
                                  <w:r w:rsidRPr="00A004D8">
                                    <w:rPr>
                                      <w:rFonts w:ascii="Garamond" w:hAnsi="Garamond"/>
                                      <w:b/>
                                      <w:bCs/>
                                      <w:sz w:val="20"/>
                                      <w:szCs w:val="20"/>
                                    </w:rPr>
                                    <w:t>Expenses</w:t>
                                  </w:r>
                                </w:p>
                              </w:tc>
                              <w:tc>
                                <w:tcPr>
                                  <w:tcW w:w="4580" w:type="dxa"/>
                                  <w:shd w:val="clear" w:color="auto" w:fill="D9D9D9" w:themeFill="background1" w:themeFillShade="D9"/>
                                </w:tcPr>
                                <w:p w:rsidRPr="00A004D8" w:rsidR="00A004D8" w:rsidP="00A004D8" w:rsidRDefault="00A004D8" w14:paraId="132B2580" w14:textId="77777777">
                                  <w:pPr>
                                    <w:spacing w:after="0"/>
                                    <w:jc w:val="center"/>
                                    <w:rPr>
                                      <w:rFonts w:ascii="Garamond" w:hAnsi="Garamond"/>
                                      <w:b/>
                                      <w:bCs/>
                                      <w:sz w:val="20"/>
                                      <w:szCs w:val="20"/>
                                    </w:rPr>
                                  </w:pPr>
                                  <w:r w:rsidRPr="00A004D8">
                                    <w:rPr>
                                      <w:rFonts w:ascii="Garamond" w:hAnsi="Garamond"/>
                                      <w:b/>
                                      <w:bCs/>
                                      <w:sz w:val="20"/>
                                      <w:szCs w:val="20"/>
                                    </w:rPr>
                                    <w:t>$ Amount</w:t>
                                  </w:r>
                                </w:p>
                              </w:tc>
                            </w:tr>
                            <w:tr w:rsidRPr="00A004D8" w:rsidR="00A004D8" w:rsidTr="00A004D8" w14:paraId="400D2A73" w14:textId="77777777">
                              <w:tc>
                                <w:tcPr>
                                  <w:tcW w:w="4579" w:type="dxa"/>
                                </w:tcPr>
                                <w:p w:rsidR="00A004D8" w:rsidP="00A004D8" w:rsidRDefault="00A004D8" w14:paraId="359738E3" w14:textId="77777777">
                                  <w:pPr>
                                    <w:spacing w:after="0"/>
                                    <w:rPr>
                                      <w:rFonts w:ascii="Garamond" w:hAnsi="Garamond"/>
                                      <w:sz w:val="20"/>
                                      <w:szCs w:val="20"/>
                                    </w:rPr>
                                  </w:pPr>
                                </w:p>
                                <w:p w:rsidR="00A004D8" w:rsidP="00A004D8" w:rsidRDefault="00A004D8" w14:paraId="056E2B85" w14:textId="77777777">
                                  <w:pPr>
                                    <w:spacing w:after="0"/>
                                    <w:rPr>
                                      <w:rFonts w:ascii="Garamond" w:hAnsi="Garamond"/>
                                      <w:sz w:val="20"/>
                                      <w:szCs w:val="20"/>
                                    </w:rPr>
                                  </w:pPr>
                                </w:p>
                                <w:p w:rsidR="00A004D8" w:rsidP="00A004D8" w:rsidRDefault="00A004D8" w14:paraId="6E8832A1" w14:textId="77777777">
                                  <w:pPr>
                                    <w:spacing w:after="0"/>
                                    <w:rPr>
                                      <w:rFonts w:ascii="Garamond" w:hAnsi="Garamond"/>
                                      <w:sz w:val="20"/>
                                      <w:szCs w:val="20"/>
                                    </w:rPr>
                                  </w:pPr>
                                </w:p>
                                <w:p w:rsidR="00A004D8" w:rsidP="00A004D8" w:rsidRDefault="00A004D8" w14:paraId="7A0B35DB" w14:textId="77777777">
                                  <w:pPr>
                                    <w:spacing w:after="0"/>
                                    <w:rPr>
                                      <w:rFonts w:ascii="Garamond" w:hAnsi="Garamond"/>
                                      <w:sz w:val="20"/>
                                      <w:szCs w:val="20"/>
                                    </w:rPr>
                                  </w:pPr>
                                </w:p>
                                <w:p w:rsidRPr="00A004D8" w:rsidR="00A004D8" w:rsidP="00A004D8" w:rsidRDefault="00A004D8" w14:paraId="1B1E1E01" w14:textId="77777777">
                                  <w:pPr>
                                    <w:spacing w:after="0"/>
                                    <w:rPr>
                                      <w:rFonts w:ascii="Garamond" w:hAnsi="Garamond"/>
                                      <w:sz w:val="20"/>
                                      <w:szCs w:val="20"/>
                                    </w:rPr>
                                  </w:pPr>
                                </w:p>
                              </w:tc>
                              <w:tc>
                                <w:tcPr>
                                  <w:tcW w:w="4580" w:type="dxa"/>
                                </w:tcPr>
                                <w:p w:rsidRPr="00A004D8" w:rsidR="00A004D8" w:rsidP="00A004D8" w:rsidRDefault="00A004D8" w14:paraId="6D71C12F" w14:textId="77777777">
                                  <w:pPr>
                                    <w:spacing w:after="0"/>
                                    <w:rPr>
                                      <w:rFonts w:ascii="Garamond" w:hAnsi="Garamond"/>
                                      <w:sz w:val="20"/>
                                      <w:szCs w:val="20"/>
                                    </w:rPr>
                                  </w:pPr>
                                </w:p>
                              </w:tc>
                            </w:tr>
                            <w:tr w:rsidRPr="00A004D8" w:rsidR="00A004D8" w:rsidTr="00A004D8" w14:paraId="441092DE" w14:textId="77777777">
                              <w:tc>
                                <w:tcPr>
                                  <w:tcW w:w="4579" w:type="dxa"/>
                                </w:tcPr>
                                <w:p w:rsidRPr="00A004D8" w:rsidR="00A004D8" w:rsidP="00A004D8" w:rsidRDefault="00A004D8" w14:paraId="542259B7" w14:textId="77777777">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Expenses</w:t>
                                  </w:r>
                                </w:p>
                              </w:tc>
                              <w:tc>
                                <w:tcPr>
                                  <w:tcW w:w="4580" w:type="dxa"/>
                                </w:tcPr>
                                <w:p w:rsidRPr="00A004D8" w:rsidR="00A004D8" w:rsidP="00A004D8" w:rsidRDefault="00A004D8" w14:paraId="44D89673" w14:textId="77777777">
                                  <w:pPr>
                                    <w:spacing w:after="0"/>
                                    <w:rPr>
                                      <w:rFonts w:ascii="Garamond" w:hAnsi="Garamond"/>
                                      <w:sz w:val="20"/>
                                      <w:szCs w:val="20"/>
                                    </w:rPr>
                                  </w:pPr>
                                </w:p>
                              </w:tc>
                            </w:tr>
                            <w:tr w:rsidRPr="00A004D8" w:rsidR="00A004D8" w:rsidTr="00A004D8" w14:paraId="10126BA9" w14:textId="77777777">
                              <w:tc>
                                <w:tcPr>
                                  <w:tcW w:w="4579" w:type="dxa"/>
                                </w:tcPr>
                                <w:p w:rsidR="00A004D8" w:rsidP="00A004D8" w:rsidRDefault="00A004D8" w14:paraId="4ADF275D" w14:textId="77777777">
                                  <w:pPr>
                                    <w:spacing w:after="0"/>
                                    <w:jc w:val="center"/>
                                    <w:rPr>
                                      <w:rFonts w:ascii="Garamond" w:hAnsi="Garamond"/>
                                      <w:sz w:val="20"/>
                                      <w:szCs w:val="20"/>
                                    </w:rPr>
                                  </w:pPr>
                                </w:p>
                              </w:tc>
                              <w:tc>
                                <w:tcPr>
                                  <w:tcW w:w="4580" w:type="dxa"/>
                                </w:tcPr>
                                <w:p w:rsidR="00A004D8" w:rsidP="00A004D8" w:rsidRDefault="00A004D8" w14:paraId="6DF5F705" w14:textId="77777777">
                                  <w:pPr>
                                    <w:spacing w:after="0"/>
                                    <w:jc w:val="center"/>
                                    <w:rPr>
                                      <w:rFonts w:ascii="Garamond" w:hAnsi="Garamond"/>
                                      <w:sz w:val="20"/>
                                      <w:szCs w:val="20"/>
                                    </w:rPr>
                                  </w:pPr>
                                </w:p>
                              </w:tc>
                            </w:tr>
                            <w:tr w:rsidRPr="00A004D8" w:rsidR="00A004D8" w:rsidTr="00A004D8" w14:paraId="703524E9" w14:textId="77777777">
                              <w:tc>
                                <w:tcPr>
                                  <w:tcW w:w="4579" w:type="dxa"/>
                                  <w:shd w:val="clear" w:color="auto" w:fill="D9D9D9" w:themeFill="background1" w:themeFillShade="D9"/>
                                </w:tcPr>
                                <w:p w:rsidRPr="00A004D8" w:rsidR="00A004D8" w:rsidP="00A004D8" w:rsidRDefault="00A004D8" w14:paraId="2DB8FB27" w14:textId="77777777">
                                  <w:pPr>
                                    <w:spacing w:after="0"/>
                                    <w:jc w:val="center"/>
                                    <w:rPr>
                                      <w:rFonts w:ascii="Garamond" w:hAnsi="Garamond"/>
                                      <w:b/>
                                      <w:bCs/>
                                      <w:sz w:val="20"/>
                                      <w:szCs w:val="20"/>
                                    </w:rPr>
                                  </w:pPr>
                                  <w:r w:rsidRPr="00A004D8">
                                    <w:rPr>
                                      <w:rFonts w:ascii="Garamond" w:hAnsi="Garamond"/>
                                      <w:b/>
                                      <w:bCs/>
                                      <w:sz w:val="20"/>
                                      <w:szCs w:val="20"/>
                                    </w:rPr>
                                    <w:t>Net Income/Expenses</w:t>
                                  </w:r>
                                </w:p>
                              </w:tc>
                              <w:tc>
                                <w:tcPr>
                                  <w:tcW w:w="4580" w:type="dxa"/>
                                  <w:shd w:val="clear" w:color="auto" w:fill="D9D9D9" w:themeFill="background1" w:themeFillShade="D9"/>
                                </w:tcPr>
                                <w:p w:rsidRPr="00A004D8" w:rsidR="00A004D8" w:rsidP="00A004D8" w:rsidRDefault="00A004D8" w14:paraId="2C87C8F5" w14:textId="77777777">
                                  <w:pPr>
                                    <w:spacing w:after="0"/>
                                    <w:jc w:val="center"/>
                                    <w:rPr>
                                      <w:rFonts w:ascii="Garamond" w:hAnsi="Garamond"/>
                                      <w:b/>
                                      <w:bCs/>
                                      <w:sz w:val="20"/>
                                      <w:szCs w:val="20"/>
                                    </w:rPr>
                                  </w:pPr>
                                  <w:r w:rsidRPr="00A004D8">
                                    <w:rPr>
                                      <w:rFonts w:ascii="Garamond" w:hAnsi="Garamond"/>
                                      <w:b/>
                                      <w:bCs/>
                                      <w:sz w:val="20"/>
                                      <w:szCs w:val="20"/>
                                    </w:rPr>
                                    <w:t>$ Amount</w:t>
                                  </w:r>
                                </w:p>
                              </w:tc>
                            </w:tr>
                            <w:tr w:rsidRPr="00A004D8" w:rsidR="00A004D8" w:rsidTr="00A004D8" w14:paraId="285CC1E3" w14:textId="77777777">
                              <w:tc>
                                <w:tcPr>
                                  <w:tcW w:w="4579" w:type="dxa"/>
                                </w:tcPr>
                                <w:p w:rsidRPr="00A004D8" w:rsidR="00A004D8" w:rsidP="00A004D8" w:rsidRDefault="00A004D8" w14:paraId="41D5EA8B" w14:textId="77777777">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Income – Total Expenses):</w:t>
                                  </w:r>
                                </w:p>
                              </w:tc>
                              <w:tc>
                                <w:tcPr>
                                  <w:tcW w:w="4580" w:type="dxa"/>
                                </w:tcPr>
                                <w:p w:rsidRPr="00A004D8" w:rsidR="00A004D8" w:rsidP="00A004D8" w:rsidRDefault="00A004D8" w14:paraId="46939F8D" w14:textId="77777777">
                                  <w:pPr>
                                    <w:spacing w:after="0"/>
                                    <w:rPr>
                                      <w:rFonts w:ascii="Garamond" w:hAnsi="Garamond"/>
                                      <w:sz w:val="20"/>
                                      <w:szCs w:val="20"/>
                                    </w:rPr>
                                  </w:pPr>
                                </w:p>
                              </w:tc>
                            </w:tr>
                            <w:tr w:rsidRPr="00A004D8" w:rsidR="00A004D8" w:rsidTr="00A004D8" w14:paraId="23DD6C41" w14:textId="77777777">
                              <w:tc>
                                <w:tcPr>
                                  <w:tcW w:w="4579" w:type="dxa"/>
                                </w:tcPr>
                                <w:p w:rsidR="00A004D8" w:rsidP="00A004D8" w:rsidRDefault="00A004D8" w14:paraId="0986D6E4" w14:textId="77777777">
                                  <w:pPr>
                                    <w:spacing w:after="0"/>
                                    <w:jc w:val="center"/>
                                    <w:rPr>
                                      <w:rFonts w:ascii="Garamond" w:hAnsi="Garamond"/>
                                      <w:sz w:val="20"/>
                                      <w:szCs w:val="20"/>
                                    </w:rPr>
                                  </w:pPr>
                                </w:p>
                              </w:tc>
                              <w:tc>
                                <w:tcPr>
                                  <w:tcW w:w="4580" w:type="dxa"/>
                                </w:tcPr>
                                <w:p w:rsidR="00A004D8" w:rsidP="00A004D8" w:rsidRDefault="00A004D8" w14:paraId="14EEAFDD" w14:textId="77777777">
                                  <w:pPr>
                                    <w:spacing w:after="0"/>
                                    <w:jc w:val="center"/>
                                    <w:rPr>
                                      <w:rFonts w:ascii="Garamond" w:hAnsi="Garamond"/>
                                      <w:sz w:val="20"/>
                                      <w:szCs w:val="20"/>
                                    </w:rPr>
                                  </w:pPr>
                                </w:p>
                              </w:tc>
                            </w:tr>
                            <w:tr w:rsidRPr="00A004D8" w:rsidR="00A004D8" w:rsidTr="00A004D8" w14:paraId="7AC0DFAF" w14:textId="77777777">
                              <w:tc>
                                <w:tcPr>
                                  <w:tcW w:w="4579" w:type="dxa"/>
                                  <w:shd w:val="clear" w:color="auto" w:fill="D9D9D9" w:themeFill="background1" w:themeFillShade="D9"/>
                                </w:tcPr>
                                <w:p w:rsidRPr="00A004D8" w:rsidR="00A004D8" w:rsidP="00A004D8" w:rsidRDefault="00A004D8" w14:paraId="008ED195" w14:textId="77777777">
                                  <w:pPr>
                                    <w:spacing w:after="0"/>
                                    <w:jc w:val="center"/>
                                    <w:rPr>
                                      <w:rFonts w:ascii="Garamond" w:hAnsi="Garamond"/>
                                      <w:b/>
                                      <w:bCs/>
                                      <w:sz w:val="20"/>
                                      <w:szCs w:val="20"/>
                                    </w:rPr>
                                  </w:pPr>
                                  <w:r w:rsidRPr="00A004D8">
                                    <w:rPr>
                                      <w:rFonts w:ascii="Garamond" w:hAnsi="Garamond"/>
                                      <w:b/>
                                      <w:bCs/>
                                      <w:sz w:val="20"/>
                                      <w:szCs w:val="20"/>
                                    </w:rPr>
                                    <w:t>Opportunity Grant Funding</w:t>
                                  </w:r>
                                </w:p>
                              </w:tc>
                              <w:tc>
                                <w:tcPr>
                                  <w:tcW w:w="4580" w:type="dxa"/>
                                  <w:shd w:val="clear" w:color="auto" w:fill="D9D9D9" w:themeFill="background1" w:themeFillShade="D9"/>
                                </w:tcPr>
                                <w:p w:rsidRPr="00A004D8" w:rsidR="00A004D8" w:rsidP="00A004D8" w:rsidRDefault="00A004D8" w14:paraId="020AFE0D" w14:textId="77777777">
                                  <w:pPr>
                                    <w:spacing w:after="0"/>
                                    <w:jc w:val="center"/>
                                    <w:rPr>
                                      <w:rFonts w:ascii="Garamond" w:hAnsi="Garamond"/>
                                      <w:b/>
                                      <w:bCs/>
                                      <w:sz w:val="20"/>
                                      <w:szCs w:val="20"/>
                                    </w:rPr>
                                  </w:pPr>
                                  <w:r w:rsidRPr="00A004D8">
                                    <w:rPr>
                                      <w:rFonts w:ascii="Garamond" w:hAnsi="Garamond"/>
                                      <w:b/>
                                      <w:bCs/>
                                      <w:sz w:val="20"/>
                                      <w:szCs w:val="20"/>
                                    </w:rPr>
                                    <w:t>$ Amount</w:t>
                                  </w:r>
                                </w:p>
                              </w:tc>
                            </w:tr>
                            <w:tr w:rsidRPr="00A004D8" w:rsidR="00A004D8" w:rsidTr="00A004D8" w14:paraId="7B81D496" w14:textId="77777777">
                              <w:tc>
                                <w:tcPr>
                                  <w:tcW w:w="4579" w:type="dxa"/>
                                </w:tcPr>
                                <w:p w:rsidRPr="00A004D8" w:rsidR="00A004D8" w:rsidP="00A004D8" w:rsidRDefault="00A004D8" w14:paraId="5452334B" w14:textId="77777777">
                                  <w:pPr>
                                    <w:spacing w:after="0"/>
                                    <w:jc w:val="right"/>
                                    <w:rPr>
                                      <w:rFonts w:ascii="Garamond" w:hAnsi="Garamond"/>
                                      <w:b/>
                                      <w:bCs/>
                                      <w:i/>
                                      <w:iCs/>
                                      <w:color w:val="0070C0"/>
                                      <w:sz w:val="20"/>
                                      <w:szCs w:val="20"/>
                                    </w:rPr>
                                  </w:pPr>
                                  <w:r w:rsidRPr="00A004D8">
                                    <w:rPr>
                                      <w:rFonts w:ascii="Garamond" w:hAnsi="Garamond"/>
                                      <w:b/>
                                      <w:bCs/>
                                      <w:i/>
                                      <w:iCs/>
                                      <w:color w:val="0070C0"/>
                                      <w:sz w:val="20"/>
                                      <w:szCs w:val="20"/>
                                    </w:rPr>
                                    <w:t>Grant Funds Requested</w:t>
                                  </w:r>
                                </w:p>
                              </w:tc>
                              <w:tc>
                                <w:tcPr>
                                  <w:tcW w:w="4580" w:type="dxa"/>
                                </w:tcPr>
                                <w:p w:rsidRPr="00A004D8" w:rsidR="00A004D8" w:rsidP="00A004D8" w:rsidRDefault="00A004D8" w14:paraId="7086B95B" w14:textId="77777777">
                                  <w:pPr>
                                    <w:spacing w:after="0"/>
                                    <w:rPr>
                                      <w:rFonts w:ascii="Garamond" w:hAnsi="Garamond"/>
                                      <w:sz w:val="20"/>
                                      <w:szCs w:val="20"/>
                                    </w:rPr>
                                  </w:pPr>
                                </w:p>
                              </w:tc>
                            </w:tr>
                          </w:tbl>
                          <w:p w:rsidR="00A004D8" w:rsidP="00A004D8" w:rsidRDefault="00A004D8" w14:paraId="3EC57A80" w14:textId="77777777">
                            <w:pPr>
                              <w:spacing w:after="0"/>
                              <w:rPr>
                                <w:rFonts w:ascii="Garamond" w:hAnsi="Garamond"/>
                                <w:sz w:val="12"/>
                                <w:szCs w:val="12"/>
                              </w:rPr>
                            </w:pPr>
                          </w:p>
                          <w:p w:rsidRPr="00CD7F0E" w:rsidR="00CD7F0E" w:rsidP="00A004D8" w:rsidRDefault="00CD7F0E" w14:paraId="38F94BA7" w14:textId="77777777">
                            <w:pPr>
                              <w:spacing w:after="0"/>
                              <w:rPr>
                                <w:rFonts w:ascii="Garamond" w:hAnsi="Garamond"/>
                                <w:sz w:val="12"/>
                                <w:szCs w:val="12"/>
                              </w:rPr>
                            </w:pPr>
                          </w:p>
                          <w:p w:rsidR="00CD7F0E" w:rsidP="00A004D8" w:rsidRDefault="00CD7F0E" w14:paraId="4ED826A0" w14:textId="77777777">
                            <w:pPr>
                              <w:spacing w:after="0"/>
                              <w:rPr>
                                <w:rFonts w:ascii="Garamond" w:hAnsi="Garamond"/>
                                <w:sz w:val="20"/>
                                <w:szCs w:val="20"/>
                              </w:rPr>
                            </w:pPr>
                            <w:r>
                              <w:rPr>
                                <w:rFonts w:ascii="Garamond" w:hAnsi="Garamond"/>
                                <w:sz w:val="20"/>
                                <w:szCs w:val="20"/>
                              </w:rPr>
                              <w:t>Budget Notes/Assumptions: (Optional)</w:t>
                            </w:r>
                          </w:p>
                          <w:p w:rsidRPr="00A004D8" w:rsidR="001A6A19" w:rsidP="00A004D8" w:rsidRDefault="001A6A19" w14:paraId="554EA39D" w14:textId="77777777">
                            <w:pPr>
                              <w:spacing w:after="0"/>
                              <w:rPr>
                                <w:rFonts w:ascii="Garamond" w:hAnsi="Garamond"/>
                                <w:sz w:val="20"/>
                                <w:szCs w:val="20"/>
                              </w:rPr>
                            </w:pPr>
                            <w:r w:rsidRPr="00A004D8">
                              <w:rPr>
                                <w:rFonts w:ascii="Garamond" w:hAnsi="Garamond"/>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7F0E">
                              <w:rPr>
                                <w:rFonts w:ascii="Garamond" w:hAnsi="Garamond"/>
                                <w:sz w:val="20"/>
                                <w:szCs w:val="20"/>
                              </w:rPr>
                              <w:t>_________</w:t>
                            </w:r>
                          </w:p>
                        </w:txbxContent>
                      </wps:txbx>
                      <wps:bodyPr rot="0" vert="horz" wrap="square" lIns="91440" tIns="45720" rIns="91440" bIns="45720" anchor="t" anchorCtr="0">
                        <a:spAutoFit/>
                      </wps:bodyPr>
                    </wps:wsp>
                  </a:graphicData>
                </a:graphic>
              </wp:inline>
            </w:drawing>
          </mc:Choice>
          <mc:Fallback>
            <w:pict>
              <v:shape id="_x0000_s1031" style="width:472.3pt;height:292.9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" w14:anchorId="699FDBEB">
                <v:textbox style="mso-fit-shape-to-text:t">
                  <w:txbxContent>
                    <w:p w:rsidRPr="00A004D8" w:rsidR="001A6A19" w:rsidP="001A6A19" w:rsidRDefault="001A6A19" w14:paraId="4C4EC3AA" w14:textId="77777777">
                      <w:pPr>
                        <w:rPr>
                          <w:rFonts w:ascii="Garamond" w:hAnsi="Garamond"/>
                          <w:b/>
                          <w:bCs/>
                          <w:u w:val="single"/>
                        </w:rPr>
                      </w:pPr>
                      <w:r w:rsidRPr="00A004D8">
                        <w:rPr>
                          <w:rFonts w:ascii="Garamond" w:hAnsi="Garamond"/>
                          <w:b/>
                          <w:bCs/>
                          <w:u w:val="single"/>
                        </w:rPr>
                        <w:t>Budget</w:t>
                      </w:r>
                    </w:p>
                    <w:p w:rsidRPr="00A004D8" w:rsidR="00A004D8" w:rsidP="001A6A19" w:rsidRDefault="00A004D8" w14:paraId="04B533D1" w14:textId="77777777">
                      <w:pPr>
                        <w:spacing w:after="120"/>
                        <w:rPr>
                          <w:rFonts w:ascii="Garamond" w:hAnsi="Garamond"/>
                        </w:rPr>
                      </w:pPr>
                      <w:r w:rsidRPr="00A004D8">
                        <w:rPr>
                          <w:rFonts w:ascii="Garamond" w:hAnsi="Garamond"/>
                        </w:rPr>
                        <w:t xml:space="preserve">Provide a detailed list of income and expenses you will need to implement your idea.  Include all  income, including any anticipated fees from participant enrollment and sponsorships. </w:t>
                      </w:r>
                    </w:p>
                    <w:tbl>
                      <w:tblPr>
                        <w:tblStyle w:val="TableGrid"/>
                        <w:tblW w:w="0" w:type="auto"/>
                        <w:tblLook w:val="04A0" w:firstRow="1" w:lastRow="0" w:firstColumn="1" w:lastColumn="0" w:noHBand="0" w:noVBand="1"/>
                      </w:tblPr>
                      <w:tblGrid>
                        <w:gridCol w:w="4579"/>
                        <w:gridCol w:w="4580"/>
                      </w:tblGrid>
                      <w:tr w:rsidRPr="00A004D8" w:rsidR="00A004D8" w:rsidTr="00A004D8" w14:paraId="54C42187" w14:textId="77777777">
                        <w:tc>
                          <w:tcPr>
                            <w:tcW w:w="4579" w:type="dxa"/>
                            <w:shd w:val="clear" w:color="auto" w:fill="D9D9D9" w:themeFill="background1" w:themeFillShade="D9"/>
                          </w:tcPr>
                          <w:p w:rsidRPr="00A004D8" w:rsidR="00A004D8" w:rsidP="00A004D8" w:rsidRDefault="00A004D8" w14:paraId="36919159" w14:textId="77777777">
                            <w:pPr>
                              <w:spacing w:after="0"/>
                              <w:jc w:val="center"/>
                              <w:rPr>
                                <w:rFonts w:ascii="Garamond" w:hAnsi="Garamond"/>
                                <w:b/>
                                <w:bCs/>
                                <w:sz w:val="20"/>
                                <w:szCs w:val="20"/>
                              </w:rPr>
                            </w:pPr>
                            <w:r w:rsidRPr="00A004D8">
                              <w:rPr>
                                <w:rFonts w:ascii="Garamond" w:hAnsi="Garamond"/>
                                <w:b/>
                                <w:bCs/>
                                <w:sz w:val="20"/>
                                <w:szCs w:val="20"/>
                              </w:rPr>
                              <w:t>Income</w:t>
                            </w:r>
                          </w:p>
                        </w:tc>
                        <w:tc>
                          <w:tcPr>
                            <w:tcW w:w="4580" w:type="dxa"/>
                            <w:shd w:val="clear" w:color="auto" w:fill="D9D9D9" w:themeFill="background1" w:themeFillShade="D9"/>
                          </w:tcPr>
                          <w:p w:rsidRPr="00A004D8" w:rsidR="00A004D8" w:rsidP="00A004D8" w:rsidRDefault="00A004D8" w14:paraId="0981D48F" w14:textId="77777777">
                            <w:pPr>
                              <w:spacing w:after="0"/>
                              <w:jc w:val="center"/>
                              <w:rPr>
                                <w:rFonts w:ascii="Garamond" w:hAnsi="Garamond"/>
                                <w:b/>
                                <w:bCs/>
                                <w:sz w:val="20"/>
                                <w:szCs w:val="20"/>
                              </w:rPr>
                            </w:pPr>
                            <w:r w:rsidRPr="00A004D8">
                              <w:rPr>
                                <w:rFonts w:ascii="Garamond" w:hAnsi="Garamond"/>
                                <w:b/>
                                <w:bCs/>
                                <w:sz w:val="20"/>
                                <w:szCs w:val="20"/>
                              </w:rPr>
                              <w:t>$ Amount</w:t>
                            </w:r>
                          </w:p>
                        </w:tc>
                      </w:tr>
                      <w:tr w:rsidRPr="00A004D8" w:rsidR="00A004D8" w:rsidTr="00A004D8" w14:paraId="36690799" w14:textId="77777777">
                        <w:tc>
                          <w:tcPr>
                            <w:tcW w:w="4579" w:type="dxa"/>
                          </w:tcPr>
                          <w:p w:rsidRPr="00A004D8" w:rsidR="00A004D8" w:rsidP="00A004D8" w:rsidRDefault="00A004D8" w14:paraId="03471F00" w14:textId="77777777">
                            <w:pPr>
                              <w:spacing w:after="0"/>
                              <w:rPr>
                                <w:rFonts w:ascii="Garamond" w:hAnsi="Garamond"/>
                                <w:sz w:val="20"/>
                                <w:szCs w:val="20"/>
                              </w:rPr>
                            </w:pPr>
                          </w:p>
                          <w:p w:rsidRPr="00A004D8" w:rsidR="00A004D8" w:rsidP="00A004D8" w:rsidRDefault="00A004D8" w14:paraId="5A7CE624" w14:textId="77777777">
                            <w:pPr>
                              <w:spacing w:after="0"/>
                              <w:rPr>
                                <w:rFonts w:ascii="Garamond" w:hAnsi="Garamond"/>
                                <w:sz w:val="20"/>
                                <w:szCs w:val="20"/>
                              </w:rPr>
                            </w:pPr>
                          </w:p>
                          <w:p w:rsidRPr="00A004D8" w:rsidR="00A004D8" w:rsidP="00A004D8" w:rsidRDefault="00A004D8" w14:paraId="0495D431" w14:textId="77777777">
                            <w:pPr>
                              <w:spacing w:after="0"/>
                              <w:rPr>
                                <w:rFonts w:ascii="Garamond" w:hAnsi="Garamond"/>
                                <w:sz w:val="20"/>
                                <w:szCs w:val="20"/>
                              </w:rPr>
                            </w:pPr>
                          </w:p>
                          <w:p w:rsidRPr="00A004D8" w:rsidR="00A004D8" w:rsidP="00A004D8" w:rsidRDefault="00A004D8" w14:paraId="02FA0F81" w14:textId="77777777">
                            <w:pPr>
                              <w:spacing w:after="0"/>
                              <w:rPr>
                                <w:rFonts w:ascii="Garamond" w:hAnsi="Garamond"/>
                                <w:sz w:val="20"/>
                                <w:szCs w:val="20"/>
                              </w:rPr>
                            </w:pPr>
                          </w:p>
                          <w:p w:rsidRPr="00A004D8" w:rsidR="00A004D8" w:rsidP="00A004D8" w:rsidRDefault="00A004D8" w14:paraId="4E318814" w14:textId="77777777">
                            <w:pPr>
                              <w:spacing w:after="0"/>
                              <w:rPr>
                                <w:rFonts w:ascii="Garamond" w:hAnsi="Garamond"/>
                                <w:sz w:val="20"/>
                                <w:szCs w:val="20"/>
                              </w:rPr>
                            </w:pPr>
                          </w:p>
                        </w:tc>
                        <w:tc>
                          <w:tcPr>
                            <w:tcW w:w="4580" w:type="dxa"/>
                          </w:tcPr>
                          <w:p w:rsidRPr="00A004D8" w:rsidR="00A004D8" w:rsidP="00A004D8" w:rsidRDefault="00A004D8" w14:paraId="5D3E344B" w14:textId="77777777">
                            <w:pPr>
                              <w:spacing w:after="0"/>
                              <w:rPr>
                                <w:rFonts w:ascii="Garamond" w:hAnsi="Garamond"/>
                                <w:sz w:val="20"/>
                                <w:szCs w:val="20"/>
                              </w:rPr>
                            </w:pPr>
                          </w:p>
                        </w:tc>
                      </w:tr>
                      <w:tr w:rsidRPr="00A004D8" w:rsidR="00A004D8" w:rsidTr="00A004D8" w14:paraId="0C4DA4E5" w14:textId="77777777">
                        <w:tc>
                          <w:tcPr>
                            <w:tcW w:w="4579" w:type="dxa"/>
                          </w:tcPr>
                          <w:p w:rsidRPr="00A004D8" w:rsidR="00A004D8" w:rsidP="00A004D8" w:rsidRDefault="00A004D8" w14:paraId="76555710" w14:textId="77777777">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Income</w:t>
                            </w:r>
                          </w:p>
                        </w:tc>
                        <w:tc>
                          <w:tcPr>
                            <w:tcW w:w="4580" w:type="dxa"/>
                          </w:tcPr>
                          <w:p w:rsidRPr="00A004D8" w:rsidR="00A004D8" w:rsidP="00A004D8" w:rsidRDefault="00A004D8" w14:paraId="42FA02E3" w14:textId="77777777">
                            <w:pPr>
                              <w:spacing w:after="0"/>
                              <w:rPr>
                                <w:rFonts w:ascii="Garamond" w:hAnsi="Garamond"/>
                                <w:sz w:val="20"/>
                                <w:szCs w:val="20"/>
                              </w:rPr>
                            </w:pPr>
                          </w:p>
                        </w:tc>
                      </w:tr>
                      <w:tr w:rsidRPr="00A004D8" w:rsidR="00A004D8" w:rsidTr="00A004D8" w14:paraId="0D0CC731" w14:textId="77777777">
                        <w:tc>
                          <w:tcPr>
                            <w:tcW w:w="4579" w:type="dxa"/>
                          </w:tcPr>
                          <w:p w:rsidR="00A004D8" w:rsidP="00A004D8" w:rsidRDefault="00A004D8" w14:paraId="19BBA449" w14:textId="77777777">
                            <w:pPr>
                              <w:spacing w:after="0"/>
                              <w:jc w:val="center"/>
                              <w:rPr>
                                <w:rFonts w:ascii="Garamond" w:hAnsi="Garamond"/>
                                <w:sz w:val="20"/>
                                <w:szCs w:val="20"/>
                              </w:rPr>
                            </w:pPr>
                          </w:p>
                        </w:tc>
                        <w:tc>
                          <w:tcPr>
                            <w:tcW w:w="4580" w:type="dxa"/>
                          </w:tcPr>
                          <w:p w:rsidR="00A004D8" w:rsidP="00A004D8" w:rsidRDefault="00A004D8" w14:paraId="4E9A35BF" w14:textId="77777777">
                            <w:pPr>
                              <w:spacing w:after="0"/>
                              <w:jc w:val="center"/>
                              <w:rPr>
                                <w:rFonts w:ascii="Garamond" w:hAnsi="Garamond"/>
                                <w:sz w:val="20"/>
                                <w:szCs w:val="20"/>
                              </w:rPr>
                            </w:pPr>
                          </w:p>
                        </w:tc>
                      </w:tr>
                      <w:tr w:rsidRPr="00A004D8" w:rsidR="00A004D8" w:rsidTr="00A004D8" w14:paraId="794A61CF" w14:textId="77777777">
                        <w:tc>
                          <w:tcPr>
                            <w:tcW w:w="4579" w:type="dxa"/>
                            <w:shd w:val="clear" w:color="auto" w:fill="D9D9D9" w:themeFill="background1" w:themeFillShade="D9"/>
                          </w:tcPr>
                          <w:p w:rsidRPr="00A004D8" w:rsidR="00A004D8" w:rsidP="00A004D8" w:rsidRDefault="00A004D8" w14:paraId="3E425E5F" w14:textId="77777777">
                            <w:pPr>
                              <w:spacing w:after="0"/>
                              <w:jc w:val="center"/>
                              <w:rPr>
                                <w:rFonts w:ascii="Garamond" w:hAnsi="Garamond"/>
                                <w:b/>
                                <w:bCs/>
                                <w:sz w:val="20"/>
                                <w:szCs w:val="20"/>
                              </w:rPr>
                            </w:pPr>
                            <w:r w:rsidRPr="00A004D8">
                              <w:rPr>
                                <w:rFonts w:ascii="Garamond" w:hAnsi="Garamond"/>
                                <w:b/>
                                <w:bCs/>
                                <w:sz w:val="20"/>
                                <w:szCs w:val="20"/>
                              </w:rPr>
                              <w:t>Expenses</w:t>
                            </w:r>
                          </w:p>
                        </w:tc>
                        <w:tc>
                          <w:tcPr>
                            <w:tcW w:w="4580" w:type="dxa"/>
                            <w:shd w:val="clear" w:color="auto" w:fill="D9D9D9" w:themeFill="background1" w:themeFillShade="D9"/>
                          </w:tcPr>
                          <w:p w:rsidRPr="00A004D8" w:rsidR="00A004D8" w:rsidP="00A004D8" w:rsidRDefault="00A004D8" w14:paraId="132B2580" w14:textId="77777777">
                            <w:pPr>
                              <w:spacing w:after="0"/>
                              <w:jc w:val="center"/>
                              <w:rPr>
                                <w:rFonts w:ascii="Garamond" w:hAnsi="Garamond"/>
                                <w:b/>
                                <w:bCs/>
                                <w:sz w:val="20"/>
                                <w:szCs w:val="20"/>
                              </w:rPr>
                            </w:pPr>
                            <w:r w:rsidRPr="00A004D8">
                              <w:rPr>
                                <w:rFonts w:ascii="Garamond" w:hAnsi="Garamond"/>
                                <w:b/>
                                <w:bCs/>
                                <w:sz w:val="20"/>
                                <w:szCs w:val="20"/>
                              </w:rPr>
                              <w:t>$ Amount</w:t>
                            </w:r>
                          </w:p>
                        </w:tc>
                      </w:tr>
                      <w:tr w:rsidRPr="00A004D8" w:rsidR="00A004D8" w:rsidTr="00A004D8" w14:paraId="400D2A73" w14:textId="77777777">
                        <w:tc>
                          <w:tcPr>
                            <w:tcW w:w="4579" w:type="dxa"/>
                          </w:tcPr>
                          <w:p w:rsidR="00A004D8" w:rsidP="00A004D8" w:rsidRDefault="00A004D8" w14:paraId="359738E3" w14:textId="77777777">
                            <w:pPr>
                              <w:spacing w:after="0"/>
                              <w:rPr>
                                <w:rFonts w:ascii="Garamond" w:hAnsi="Garamond"/>
                                <w:sz w:val="20"/>
                                <w:szCs w:val="20"/>
                              </w:rPr>
                            </w:pPr>
                          </w:p>
                          <w:p w:rsidR="00A004D8" w:rsidP="00A004D8" w:rsidRDefault="00A004D8" w14:paraId="056E2B85" w14:textId="77777777">
                            <w:pPr>
                              <w:spacing w:after="0"/>
                              <w:rPr>
                                <w:rFonts w:ascii="Garamond" w:hAnsi="Garamond"/>
                                <w:sz w:val="20"/>
                                <w:szCs w:val="20"/>
                              </w:rPr>
                            </w:pPr>
                          </w:p>
                          <w:p w:rsidR="00A004D8" w:rsidP="00A004D8" w:rsidRDefault="00A004D8" w14:paraId="6E8832A1" w14:textId="77777777">
                            <w:pPr>
                              <w:spacing w:after="0"/>
                              <w:rPr>
                                <w:rFonts w:ascii="Garamond" w:hAnsi="Garamond"/>
                                <w:sz w:val="20"/>
                                <w:szCs w:val="20"/>
                              </w:rPr>
                            </w:pPr>
                          </w:p>
                          <w:p w:rsidR="00A004D8" w:rsidP="00A004D8" w:rsidRDefault="00A004D8" w14:paraId="7A0B35DB" w14:textId="77777777">
                            <w:pPr>
                              <w:spacing w:after="0"/>
                              <w:rPr>
                                <w:rFonts w:ascii="Garamond" w:hAnsi="Garamond"/>
                                <w:sz w:val="20"/>
                                <w:szCs w:val="20"/>
                              </w:rPr>
                            </w:pPr>
                          </w:p>
                          <w:p w:rsidRPr="00A004D8" w:rsidR="00A004D8" w:rsidP="00A004D8" w:rsidRDefault="00A004D8" w14:paraId="1B1E1E01" w14:textId="77777777">
                            <w:pPr>
                              <w:spacing w:after="0"/>
                              <w:rPr>
                                <w:rFonts w:ascii="Garamond" w:hAnsi="Garamond"/>
                                <w:sz w:val="20"/>
                                <w:szCs w:val="20"/>
                              </w:rPr>
                            </w:pPr>
                          </w:p>
                        </w:tc>
                        <w:tc>
                          <w:tcPr>
                            <w:tcW w:w="4580" w:type="dxa"/>
                          </w:tcPr>
                          <w:p w:rsidRPr="00A004D8" w:rsidR="00A004D8" w:rsidP="00A004D8" w:rsidRDefault="00A004D8" w14:paraId="6D71C12F" w14:textId="77777777">
                            <w:pPr>
                              <w:spacing w:after="0"/>
                              <w:rPr>
                                <w:rFonts w:ascii="Garamond" w:hAnsi="Garamond"/>
                                <w:sz w:val="20"/>
                                <w:szCs w:val="20"/>
                              </w:rPr>
                            </w:pPr>
                          </w:p>
                        </w:tc>
                      </w:tr>
                      <w:tr w:rsidRPr="00A004D8" w:rsidR="00A004D8" w:rsidTr="00A004D8" w14:paraId="441092DE" w14:textId="77777777">
                        <w:tc>
                          <w:tcPr>
                            <w:tcW w:w="4579" w:type="dxa"/>
                          </w:tcPr>
                          <w:p w:rsidRPr="00A004D8" w:rsidR="00A004D8" w:rsidP="00A004D8" w:rsidRDefault="00A004D8" w14:paraId="542259B7" w14:textId="77777777">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Expenses</w:t>
                            </w:r>
                          </w:p>
                        </w:tc>
                        <w:tc>
                          <w:tcPr>
                            <w:tcW w:w="4580" w:type="dxa"/>
                          </w:tcPr>
                          <w:p w:rsidRPr="00A004D8" w:rsidR="00A004D8" w:rsidP="00A004D8" w:rsidRDefault="00A004D8" w14:paraId="44D89673" w14:textId="77777777">
                            <w:pPr>
                              <w:spacing w:after="0"/>
                              <w:rPr>
                                <w:rFonts w:ascii="Garamond" w:hAnsi="Garamond"/>
                                <w:sz w:val="20"/>
                                <w:szCs w:val="20"/>
                              </w:rPr>
                            </w:pPr>
                          </w:p>
                        </w:tc>
                      </w:tr>
                      <w:tr w:rsidRPr="00A004D8" w:rsidR="00A004D8" w:rsidTr="00A004D8" w14:paraId="10126BA9" w14:textId="77777777">
                        <w:tc>
                          <w:tcPr>
                            <w:tcW w:w="4579" w:type="dxa"/>
                          </w:tcPr>
                          <w:p w:rsidR="00A004D8" w:rsidP="00A004D8" w:rsidRDefault="00A004D8" w14:paraId="4ADF275D" w14:textId="77777777">
                            <w:pPr>
                              <w:spacing w:after="0"/>
                              <w:jc w:val="center"/>
                              <w:rPr>
                                <w:rFonts w:ascii="Garamond" w:hAnsi="Garamond"/>
                                <w:sz w:val="20"/>
                                <w:szCs w:val="20"/>
                              </w:rPr>
                            </w:pPr>
                          </w:p>
                        </w:tc>
                        <w:tc>
                          <w:tcPr>
                            <w:tcW w:w="4580" w:type="dxa"/>
                          </w:tcPr>
                          <w:p w:rsidR="00A004D8" w:rsidP="00A004D8" w:rsidRDefault="00A004D8" w14:paraId="6DF5F705" w14:textId="77777777">
                            <w:pPr>
                              <w:spacing w:after="0"/>
                              <w:jc w:val="center"/>
                              <w:rPr>
                                <w:rFonts w:ascii="Garamond" w:hAnsi="Garamond"/>
                                <w:sz w:val="20"/>
                                <w:szCs w:val="20"/>
                              </w:rPr>
                            </w:pPr>
                          </w:p>
                        </w:tc>
                      </w:tr>
                      <w:tr w:rsidRPr="00A004D8" w:rsidR="00A004D8" w:rsidTr="00A004D8" w14:paraId="703524E9" w14:textId="77777777">
                        <w:tc>
                          <w:tcPr>
                            <w:tcW w:w="4579" w:type="dxa"/>
                            <w:shd w:val="clear" w:color="auto" w:fill="D9D9D9" w:themeFill="background1" w:themeFillShade="D9"/>
                          </w:tcPr>
                          <w:p w:rsidRPr="00A004D8" w:rsidR="00A004D8" w:rsidP="00A004D8" w:rsidRDefault="00A004D8" w14:paraId="2DB8FB27" w14:textId="77777777">
                            <w:pPr>
                              <w:spacing w:after="0"/>
                              <w:jc w:val="center"/>
                              <w:rPr>
                                <w:rFonts w:ascii="Garamond" w:hAnsi="Garamond"/>
                                <w:b/>
                                <w:bCs/>
                                <w:sz w:val="20"/>
                                <w:szCs w:val="20"/>
                              </w:rPr>
                            </w:pPr>
                            <w:r w:rsidRPr="00A004D8">
                              <w:rPr>
                                <w:rFonts w:ascii="Garamond" w:hAnsi="Garamond"/>
                                <w:b/>
                                <w:bCs/>
                                <w:sz w:val="20"/>
                                <w:szCs w:val="20"/>
                              </w:rPr>
                              <w:t>Net Income/Expenses</w:t>
                            </w:r>
                          </w:p>
                        </w:tc>
                        <w:tc>
                          <w:tcPr>
                            <w:tcW w:w="4580" w:type="dxa"/>
                            <w:shd w:val="clear" w:color="auto" w:fill="D9D9D9" w:themeFill="background1" w:themeFillShade="D9"/>
                          </w:tcPr>
                          <w:p w:rsidRPr="00A004D8" w:rsidR="00A004D8" w:rsidP="00A004D8" w:rsidRDefault="00A004D8" w14:paraId="2C87C8F5" w14:textId="77777777">
                            <w:pPr>
                              <w:spacing w:after="0"/>
                              <w:jc w:val="center"/>
                              <w:rPr>
                                <w:rFonts w:ascii="Garamond" w:hAnsi="Garamond"/>
                                <w:b/>
                                <w:bCs/>
                                <w:sz w:val="20"/>
                                <w:szCs w:val="20"/>
                              </w:rPr>
                            </w:pPr>
                            <w:r w:rsidRPr="00A004D8">
                              <w:rPr>
                                <w:rFonts w:ascii="Garamond" w:hAnsi="Garamond"/>
                                <w:b/>
                                <w:bCs/>
                                <w:sz w:val="20"/>
                                <w:szCs w:val="20"/>
                              </w:rPr>
                              <w:t>$ Amount</w:t>
                            </w:r>
                          </w:p>
                        </w:tc>
                      </w:tr>
                      <w:tr w:rsidRPr="00A004D8" w:rsidR="00A004D8" w:rsidTr="00A004D8" w14:paraId="285CC1E3" w14:textId="77777777">
                        <w:tc>
                          <w:tcPr>
                            <w:tcW w:w="4579" w:type="dxa"/>
                          </w:tcPr>
                          <w:p w:rsidRPr="00A004D8" w:rsidR="00A004D8" w:rsidP="00A004D8" w:rsidRDefault="00A004D8" w14:paraId="41D5EA8B" w14:textId="77777777">
                            <w:pPr>
                              <w:spacing w:after="0"/>
                              <w:jc w:val="right"/>
                              <w:rPr>
                                <w:rFonts w:ascii="Garamond" w:hAnsi="Garamond"/>
                                <w:b/>
                                <w:bCs/>
                                <w:i/>
                                <w:iCs/>
                                <w:color w:val="0070C0"/>
                                <w:sz w:val="20"/>
                                <w:szCs w:val="20"/>
                              </w:rPr>
                            </w:pPr>
                            <w:r w:rsidRPr="00A004D8">
                              <w:rPr>
                                <w:rFonts w:ascii="Garamond" w:hAnsi="Garamond"/>
                                <w:b/>
                                <w:bCs/>
                                <w:i/>
                                <w:iCs/>
                                <w:color w:val="0070C0"/>
                                <w:sz w:val="20"/>
                                <w:szCs w:val="20"/>
                              </w:rPr>
                              <w:t>(Total Income – Total Expenses):</w:t>
                            </w:r>
                          </w:p>
                        </w:tc>
                        <w:tc>
                          <w:tcPr>
                            <w:tcW w:w="4580" w:type="dxa"/>
                          </w:tcPr>
                          <w:p w:rsidRPr="00A004D8" w:rsidR="00A004D8" w:rsidP="00A004D8" w:rsidRDefault="00A004D8" w14:paraId="46939F8D" w14:textId="77777777">
                            <w:pPr>
                              <w:spacing w:after="0"/>
                              <w:rPr>
                                <w:rFonts w:ascii="Garamond" w:hAnsi="Garamond"/>
                                <w:sz w:val="20"/>
                                <w:szCs w:val="20"/>
                              </w:rPr>
                            </w:pPr>
                          </w:p>
                        </w:tc>
                      </w:tr>
                      <w:tr w:rsidRPr="00A004D8" w:rsidR="00A004D8" w:rsidTr="00A004D8" w14:paraId="23DD6C41" w14:textId="77777777">
                        <w:tc>
                          <w:tcPr>
                            <w:tcW w:w="4579" w:type="dxa"/>
                          </w:tcPr>
                          <w:p w:rsidR="00A004D8" w:rsidP="00A004D8" w:rsidRDefault="00A004D8" w14:paraId="0986D6E4" w14:textId="77777777">
                            <w:pPr>
                              <w:spacing w:after="0"/>
                              <w:jc w:val="center"/>
                              <w:rPr>
                                <w:rFonts w:ascii="Garamond" w:hAnsi="Garamond"/>
                                <w:sz w:val="20"/>
                                <w:szCs w:val="20"/>
                              </w:rPr>
                            </w:pPr>
                          </w:p>
                        </w:tc>
                        <w:tc>
                          <w:tcPr>
                            <w:tcW w:w="4580" w:type="dxa"/>
                          </w:tcPr>
                          <w:p w:rsidR="00A004D8" w:rsidP="00A004D8" w:rsidRDefault="00A004D8" w14:paraId="14EEAFDD" w14:textId="77777777">
                            <w:pPr>
                              <w:spacing w:after="0"/>
                              <w:jc w:val="center"/>
                              <w:rPr>
                                <w:rFonts w:ascii="Garamond" w:hAnsi="Garamond"/>
                                <w:sz w:val="20"/>
                                <w:szCs w:val="20"/>
                              </w:rPr>
                            </w:pPr>
                          </w:p>
                        </w:tc>
                      </w:tr>
                      <w:tr w:rsidRPr="00A004D8" w:rsidR="00A004D8" w:rsidTr="00A004D8" w14:paraId="7AC0DFAF" w14:textId="77777777">
                        <w:tc>
                          <w:tcPr>
                            <w:tcW w:w="4579" w:type="dxa"/>
                            <w:shd w:val="clear" w:color="auto" w:fill="D9D9D9" w:themeFill="background1" w:themeFillShade="D9"/>
                          </w:tcPr>
                          <w:p w:rsidRPr="00A004D8" w:rsidR="00A004D8" w:rsidP="00A004D8" w:rsidRDefault="00A004D8" w14:paraId="008ED195" w14:textId="77777777">
                            <w:pPr>
                              <w:spacing w:after="0"/>
                              <w:jc w:val="center"/>
                              <w:rPr>
                                <w:rFonts w:ascii="Garamond" w:hAnsi="Garamond"/>
                                <w:b/>
                                <w:bCs/>
                                <w:sz w:val="20"/>
                                <w:szCs w:val="20"/>
                              </w:rPr>
                            </w:pPr>
                            <w:r w:rsidRPr="00A004D8">
                              <w:rPr>
                                <w:rFonts w:ascii="Garamond" w:hAnsi="Garamond"/>
                                <w:b/>
                                <w:bCs/>
                                <w:sz w:val="20"/>
                                <w:szCs w:val="20"/>
                              </w:rPr>
                              <w:t>Opportunity Grant Funding</w:t>
                            </w:r>
                          </w:p>
                        </w:tc>
                        <w:tc>
                          <w:tcPr>
                            <w:tcW w:w="4580" w:type="dxa"/>
                            <w:shd w:val="clear" w:color="auto" w:fill="D9D9D9" w:themeFill="background1" w:themeFillShade="D9"/>
                          </w:tcPr>
                          <w:p w:rsidRPr="00A004D8" w:rsidR="00A004D8" w:rsidP="00A004D8" w:rsidRDefault="00A004D8" w14:paraId="020AFE0D" w14:textId="77777777">
                            <w:pPr>
                              <w:spacing w:after="0"/>
                              <w:jc w:val="center"/>
                              <w:rPr>
                                <w:rFonts w:ascii="Garamond" w:hAnsi="Garamond"/>
                                <w:b/>
                                <w:bCs/>
                                <w:sz w:val="20"/>
                                <w:szCs w:val="20"/>
                              </w:rPr>
                            </w:pPr>
                            <w:r w:rsidRPr="00A004D8">
                              <w:rPr>
                                <w:rFonts w:ascii="Garamond" w:hAnsi="Garamond"/>
                                <w:b/>
                                <w:bCs/>
                                <w:sz w:val="20"/>
                                <w:szCs w:val="20"/>
                              </w:rPr>
                              <w:t>$ Amount</w:t>
                            </w:r>
                          </w:p>
                        </w:tc>
                      </w:tr>
                      <w:tr w:rsidRPr="00A004D8" w:rsidR="00A004D8" w:rsidTr="00A004D8" w14:paraId="7B81D496" w14:textId="77777777">
                        <w:tc>
                          <w:tcPr>
                            <w:tcW w:w="4579" w:type="dxa"/>
                          </w:tcPr>
                          <w:p w:rsidRPr="00A004D8" w:rsidR="00A004D8" w:rsidP="00A004D8" w:rsidRDefault="00A004D8" w14:paraId="5452334B" w14:textId="77777777">
                            <w:pPr>
                              <w:spacing w:after="0"/>
                              <w:jc w:val="right"/>
                              <w:rPr>
                                <w:rFonts w:ascii="Garamond" w:hAnsi="Garamond"/>
                                <w:b/>
                                <w:bCs/>
                                <w:i/>
                                <w:iCs/>
                                <w:color w:val="0070C0"/>
                                <w:sz w:val="20"/>
                                <w:szCs w:val="20"/>
                              </w:rPr>
                            </w:pPr>
                            <w:r w:rsidRPr="00A004D8">
                              <w:rPr>
                                <w:rFonts w:ascii="Garamond" w:hAnsi="Garamond"/>
                                <w:b/>
                                <w:bCs/>
                                <w:i/>
                                <w:iCs/>
                                <w:color w:val="0070C0"/>
                                <w:sz w:val="20"/>
                                <w:szCs w:val="20"/>
                              </w:rPr>
                              <w:t>Grant Funds Requested</w:t>
                            </w:r>
                          </w:p>
                        </w:tc>
                        <w:tc>
                          <w:tcPr>
                            <w:tcW w:w="4580" w:type="dxa"/>
                          </w:tcPr>
                          <w:p w:rsidRPr="00A004D8" w:rsidR="00A004D8" w:rsidP="00A004D8" w:rsidRDefault="00A004D8" w14:paraId="7086B95B" w14:textId="77777777">
                            <w:pPr>
                              <w:spacing w:after="0"/>
                              <w:rPr>
                                <w:rFonts w:ascii="Garamond" w:hAnsi="Garamond"/>
                                <w:sz w:val="20"/>
                                <w:szCs w:val="20"/>
                              </w:rPr>
                            </w:pPr>
                          </w:p>
                        </w:tc>
                      </w:tr>
                    </w:tbl>
                    <w:p w:rsidR="00A004D8" w:rsidP="00A004D8" w:rsidRDefault="00A004D8" w14:paraId="3EC57A80" w14:textId="77777777">
                      <w:pPr>
                        <w:spacing w:after="0"/>
                        <w:rPr>
                          <w:rFonts w:ascii="Garamond" w:hAnsi="Garamond"/>
                          <w:sz w:val="12"/>
                          <w:szCs w:val="12"/>
                        </w:rPr>
                      </w:pPr>
                    </w:p>
                    <w:p w:rsidRPr="00CD7F0E" w:rsidR="00CD7F0E" w:rsidP="00A004D8" w:rsidRDefault="00CD7F0E" w14:paraId="38F94BA7" w14:textId="77777777">
                      <w:pPr>
                        <w:spacing w:after="0"/>
                        <w:rPr>
                          <w:rFonts w:ascii="Garamond" w:hAnsi="Garamond"/>
                          <w:sz w:val="12"/>
                          <w:szCs w:val="12"/>
                        </w:rPr>
                      </w:pPr>
                    </w:p>
                    <w:p w:rsidR="00CD7F0E" w:rsidP="00A004D8" w:rsidRDefault="00CD7F0E" w14:paraId="4ED826A0" w14:textId="77777777">
                      <w:pPr>
                        <w:spacing w:after="0"/>
                        <w:rPr>
                          <w:rFonts w:ascii="Garamond" w:hAnsi="Garamond"/>
                          <w:sz w:val="20"/>
                          <w:szCs w:val="20"/>
                        </w:rPr>
                      </w:pPr>
                      <w:r>
                        <w:rPr>
                          <w:rFonts w:ascii="Garamond" w:hAnsi="Garamond"/>
                          <w:sz w:val="20"/>
                          <w:szCs w:val="20"/>
                        </w:rPr>
                        <w:t>Budget Notes/Assumptions: (Optional)</w:t>
                      </w:r>
                    </w:p>
                    <w:p w:rsidRPr="00A004D8" w:rsidR="001A6A19" w:rsidP="00A004D8" w:rsidRDefault="001A6A19" w14:paraId="554EA39D" w14:textId="77777777">
                      <w:pPr>
                        <w:spacing w:after="0"/>
                        <w:rPr>
                          <w:rFonts w:ascii="Garamond" w:hAnsi="Garamond"/>
                          <w:sz w:val="20"/>
                          <w:szCs w:val="20"/>
                        </w:rPr>
                      </w:pPr>
                      <w:r w:rsidRPr="00A004D8">
                        <w:rPr>
                          <w:rFonts w:ascii="Garamond" w:hAnsi="Garamond"/>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7F0E">
                        <w:rPr>
                          <w:rFonts w:ascii="Garamond" w:hAnsi="Garamond"/>
                          <w:sz w:val="20"/>
                          <w:szCs w:val="20"/>
                        </w:rPr>
                        <w:t>_________</w:t>
                      </w:r>
                    </w:p>
                  </w:txbxContent>
                </v:textbox>
                <w10:anchorlock/>
              </v:shape>
            </w:pict>
          </mc:Fallback>
        </mc:AlternateContent>
      </w:r>
    </w:p>
    <w:p w:rsidRPr="00206FDF" w:rsidR="00CD7F0E" w:rsidP="00CD7F0E" w:rsidRDefault="00CD7F0E" w14:paraId="3AA66652" w14:textId="77777777">
      <w:pPr>
        <w:rPr>
          <w:rFonts w:ascii="Garamond" w:hAnsi="Garamond"/>
        </w:rPr>
      </w:pPr>
      <w:r w:rsidRPr="00206FDF">
        <w:rPr>
          <w:rFonts w:ascii="Garamond" w:hAnsi="Garamond"/>
          <w:noProof/>
        </w:rPr>
        <mc:AlternateContent>
          <mc:Choice Requires="wps">
            <w:drawing>
              <wp:inline distT="0" distB="0" distL="0" distR="0" wp14:anchorId="7ADAB464" wp14:editId="3347628E">
                <wp:extent cx="5998464" cy="1532060"/>
                <wp:effectExtent l="0" t="0" r="21590" b="2032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1532060"/>
                        </a:xfrm>
                        <a:prstGeom prst="rect">
                          <a:avLst/>
                        </a:prstGeom>
                        <a:solidFill>
                          <a:srgbClr val="FFFFFF"/>
                        </a:solidFill>
                        <a:ln w="9525">
                          <a:solidFill>
                            <a:srgbClr val="000000"/>
                          </a:solidFill>
                          <a:miter lim="800000"/>
                          <a:headEnd/>
                          <a:tailEnd/>
                        </a:ln>
                      </wps:spPr>
                      <wps:txbx>
                        <w:txbxContent>
                          <w:p w:rsidRPr="005A1EDF" w:rsidR="00CD7F0E" w:rsidP="00CD7F0E" w:rsidRDefault="00CD7F0E" w14:paraId="027B2C68" w14:textId="77777777">
                            <w:pPr>
                              <w:rPr>
                                <w:b/>
                                <w:bCs/>
                                <w:u w:val="single"/>
                              </w:rPr>
                            </w:pPr>
                            <w:r>
                              <w:rPr>
                                <w:b/>
                                <w:bCs/>
                                <w:u w:val="single"/>
                              </w:rPr>
                              <w:t>Organization Approval</w:t>
                            </w:r>
                          </w:p>
                          <w:p w:rsidR="00CD7F0E" w:rsidP="00CD7F0E" w:rsidRDefault="00CD7F0E" w14:paraId="4A6341E3" w14:textId="77777777">
                            <w:r>
                              <w:t>Name of Approving Officer (Please Print):  _______________________________________________________________</w:t>
                            </w:r>
                          </w:p>
                          <w:p w:rsidR="00CD7F0E" w:rsidP="00CD7F0E" w:rsidRDefault="00CD7F0E" w14:paraId="5CE36C78" w14:textId="77777777">
                            <w:r>
                              <w:t>Signature of Approving Officer:  ___________________________________________  Date:  _______________________</w:t>
                            </w:r>
                          </w:p>
                        </w:txbxContent>
                      </wps:txbx>
                      <wps:bodyPr rot="0" vert="horz" wrap="square" lIns="91440" tIns="45720" rIns="91440" bIns="45720" anchor="t" anchorCtr="0">
                        <a:spAutoFit/>
                      </wps:bodyPr>
                    </wps:wsp>
                  </a:graphicData>
                </a:graphic>
              </wp:inline>
            </w:drawing>
          </mc:Choice>
          <mc:Fallback>
            <w:pict>
              <v:shape id="_x0000_s1032" style="width:472.3pt;height:120.6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ikJw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" w14:anchorId="7ADAB464">
                <v:textbox style="mso-fit-shape-to-text:t">
                  <w:txbxContent>
                    <w:p w:rsidRPr="005A1EDF" w:rsidR="00CD7F0E" w:rsidP="00CD7F0E" w:rsidRDefault="00CD7F0E" w14:paraId="027B2C68" w14:textId="77777777">
                      <w:pPr>
                        <w:rPr>
                          <w:b/>
                          <w:bCs/>
                          <w:u w:val="single"/>
                        </w:rPr>
                      </w:pPr>
                      <w:r>
                        <w:rPr>
                          <w:b/>
                          <w:bCs/>
                          <w:u w:val="single"/>
                        </w:rPr>
                        <w:t>Organization Approval</w:t>
                      </w:r>
                    </w:p>
                    <w:p w:rsidR="00CD7F0E" w:rsidP="00CD7F0E" w:rsidRDefault="00CD7F0E" w14:paraId="4A6341E3" w14:textId="77777777">
                      <w:r>
                        <w:t>Name of Approving Officer (Please Print):  _______________________________________________________________</w:t>
                      </w:r>
                    </w:p>
                    <w:p w:rsidR="00CD7F0E" w:rsidP="00CD7F0E" w:rsidRDefault="00CD7F0E" w14:paraId="5CE36C78" w14:textId="77777777">
                      <w:r>
                        <w:t>Signature of Approving Officer:  ___________________________________________  Date:  _______________________</w:t>
                      </w:r>
                    </w:p>
                  </w:txbxContent>
                </v:textbox>
                <w10:anchorlock/>
              </v:shape>
            </w:pict>
          </mc:Fallback>
        </mc:AlternateContent>
      </w:r>
    </w:p>
    <w:p w:rsidRPr="00206FDF" w:rsidR="00206FDF" w:rsidP="00206FDF" w:rsidRDefault="00206FDF" w14:paraId="1CB0335B" w14:textId="77777777">
      <w:pPr>
        <w:rPr>
          <w:rFonts w:ascii="Garamond" w:hAnsi="Garamond"/>
        </w:rPr>
      </w:pPr>
    </w:p>
    <w:p w:rsidRPr="00206FDF" w:rsidR="00206FDF" w:rsidP="00206FDF" w:rsidRDefault="00206FDF" w14:paraId="2EAEDC30" w14:textId="77777777">
      <w:pPr>
        <w:jc w:val="both"/>
        <w:rPr>
          <w:rFonts w:ascii="Garamond" w:hAnsi="Garamond"/>
          <w:sz w:val="24"/>
          <w:szCs w:val="24"/>
        </w:rPr>
      </w:pPr>
    </w:p>
    <w:sectPr w:rsidRPr="00206FDF" w:rsidR="00206FDF" w:rsidSect="00206FDF">
      <w:type w:val="continuous"/>
      <w:pgSz w:w="12240" w:h="15840" w:orient="portrait"/>
      <w:pgMar w:top="2160" w:right="26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CE6" w:rsidP="006F3390" w:rsidRDefault="00A41CE6" w14:paraId="51311DC0" w14:textId="77777777">
      <w:r>
        <w:separator/>
      </w:r>
    </w:p>
  </w:endnote>
  <w:endnote w:type="continuationSeparator" w:id="0">
    <w:p w:rsidR="00A41CE6" w:rsidP="006F3390" w:rsidRDefault="00A41CE6" w14:paraId="4B22C28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7E403F" w:rsidP="00882504" w:rsidRDefault="007E403F" w14:paraId="6FAB3ADB" w14:textId="77777777">
    <w:pPr>
      <w:pStyle w:val="Footer"/>
      <w:ind w:right="-1170"/>
      <w:jc w:val="center"/>
      <w:rPr>
        <w:rFonts w:ascii="Garamond" w:hAnsi="Garamond"/>
        <w:i/>
        <w:color w:val="4C4C4C"/>
      </w:rPr>
    </w:pPr>
    <w:r w:rsidRPr="00882504">
      <w:rPr>
        <w:rFonts w:ascii="Garamond" w:hAnsi="Garamond"/>
        <w:noProof/>
        <w:color w:val="4C4C4C"/>
      </w:rPr>
      <mc:AlternateContent>
        <mc:Choice Requires="wps">
          <w:drawing>
            <wp:anchor distT="0" distB="0" distL="114300" distR="114300" simplePos="0" relativeHeight="251661824" behindDoc="0" locked="0" layoutInCell="1" allowOverlap="1" wp14:anchorId="5FAA16BF" wp14:editId="1B3789BC">
              <wp:simplePos x="0" y="0"/>
              <wp:positionH relativeFrom="column">
                <wp:posOffset>0</wp:posOffset>
              </wp:positionH>
              <wp:positionV relativeFrom="paragraph">
                <wp:posOffset>0</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rgbClr val="3B3B3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b3b3b" strokeweight="1pt" from="0,0" to="468pt,0" w14:anchorId="6EB82F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"/>
          </w:pict>
        </mc:Fallback>
      </mc:AlternateContent>
    </w:r>
    <w:r w:rsidRPr="00882504" w:rsidR="00882504">
      <w:rPr>
        <w:rFonts w:ascii="Garamond" w:hAnsi="Garamond"/>
        <w:i/>
        <w:color w:val="4C4C4C"/>
      </w:rPr>
      <w:t>Take the good from he who is gone and pass it along.</w:t>
    </w:r>
  </w:p>
  <w:p w:rsidRPr="00882504" w:rsidR="00D71261" w:rsidP="00882504" w:rsidRDefault="007E403F" w14:paraId="16FDDF45" w14:textId="77777777">
    <w:pPr>
      <w:pStyle w:val="Footer"/>
      <w:ind w:right="-1170"/>
      <w:jc w:val="center"/>
      <w:rPr>
        <w:i/>
        <w:color w:val="4C4C4C"/>
      </w:rPr>
    </w:pPr>
    <w:r>
      <w:rPr>
        <w:rFonts w:ascii="Garamond" w:hAnsi="Garamond"/>
        <w:color w:val="4C4C4C"/>
      </w:rPr>
      <w:t>www.coachsauerfoundation.org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CE6" w:rsidP="006F3390" w:rsidRDefault="00A41CE6" w14:paraId="53AC0A7E" w14:textId="77777777">
      <w:r>
        <w:separator/>
      </w:r>
    </w:p>
  </w:footnote>
  <w:footnote w:type="continuationSeparator" w:id="0">
    <w:p w:rsidR="00A41CE6" w:rsidP="006F3390" w:rsidRDefault="00A41CE6" w14:paraId="57395DD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882504" w:rsidR="001F370A" w:rsidP="00206FDF" w:rsidRDefault="001F370A" w14:paraId="6B82EBA1" w14:textId="77777777">
    <w:pPr>
      <w:pStyle w:val="Header"/>
      <w:spacing w:after="0"/>
      <w:jc w:val="right"/>
      <w:rPr>
        <w:rFonts w:ascii="Garamond" w:hAnsi="Garamond"/>
        <w:color w:val="4C4C4C"/>
      </w:rPr>
    </w:pPr>
    <w:r w:rsidRPr="00882504">
      <w:rPr>
        <w:rFonts w:ascii="Garamond" w:hAnsi="Garamond"/>
        <w:noProof/>
        <w:color w:val="4C4C4C"/>
      </w:rPr>
      <w:drawing>
        <wp:anchor distT="0" distB="0" distL="114300" distR="114300" simplePos="0" relativeHeight="251655680" behindDoc="0" locked="0" layoutInCell="1" allowOverlap="1" wp14:anchorId="40B5E2CD" wp14:editId="1CCAB156">
          <wp:simplePos x="0" y="0"/>
          <wp:positionH relativeFrom="column">
            <wp:posOffset>5257800</wp:posOffset>
          </wp:positionH>
          <wp:positionV relativeFrom="paragraph">
            <wp:posOffset>0</wp:posOffset>
          </wp:positionV>
          <wp:extent cx="685800" cy="4794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h_oval_letterhead.jpg"/>
                  <pic:cNvPicPr/>
                </pic:nvPicPr>
                <pic:blipFill>
                  <a:blip r:embed="rId1">
                    <a:extLst>
                      <a:ext uri="{28A0092B-C50C-407E-A947-70E740481C1C}">
                        <a14:useLocalDpi xmlns:a14="http://schemas.microsoft.com/office/drawing/2010/main" val="0"/>
                      </a:ext>
                    </a:extLst>
                  </a:blip>
                  <a:stretch>
                    <a:fillRect/>
                  </a:stretch>
                </pic:blipFill>
                <pic:spPr>
                  <a:xfrm>
                    <a:off x="0" y="0"/>
                    <a:ext cx="685800" cy="479425"/>
                  </a:xfrm>
                  <a:prstGeom prst="rect">
                    <a:avLst/>
                  </a:prstGeom>
                </pic:spPr>
              </pic:pic>
            </a:graphicData>
          </a:graphic>
          <wp14:sizeRelH relativeFrom="page">
            <wp14:pctWidth>0</wp14:pctWidth>
          </wp14:sizeRelH>
          <wp14:sizeRelV relativeFrom="page">
            <wp14:pctHeight>0</wp14:pctHeight>
          </wp14:sizeRelV>
        </wp:anchor>
      </w:drawing>
    </w:r>
    <w:r w:rsidRPr="00882504">
      <w:rPr>
        <w:rFonts w:ascii="Garamond" w:hAnsi="Garamond"/>
        <w:color w:val="4C4C4C"/>
      </w:rPr>
      <w:t>The Coach Sauer Foundation</w:t>
    </w:r>
  </w:p>
  <w:p w:rsidRPr="00882504" w:rsidR="001F370A" w:rsidP="00206FDF" w:rsidRDefault="007E403F" w14:paraId="18967C2C" w14:textId="77777777">
    <w:pPr>
      <w:pStyle w:val="Header"/>
      <w:spacing w:after="0"/>
      <w:jc w:val="right"/>
      <w:rPr>
        <w:rFonts w:ascii="Garamond" w:hAnsi="Garamond"/>
        <w:color w:val="4C4C4C"/>
      </w:rPr>
    </w:pPr>
    <w:r>
      <w:rPr>
        <w:rFonts w:ascii="Garamond" w:hAnsi="Garamond"/>
        <w:color w:val="4C4C4C"/>
      </w:rPr>
      <w:t>P.O. Box 620435</w:t>
    </w:r>
  </w:p>
  <w:p w:rsidRPr="00882504" w:rsidR="001F370A" w:rsidP="00206FDF" w:rsidRDefault="007E403F" w14:paraId="6026610D" w14:textId="77777777">
    <w:pPr>
      <w:pStyle w:val="Header"/>
      <w:spacing w:after="0"/>
      <w:jc w:val="right"/>
      <w:rPr>
        <w:rFonts w:ascii="Garamond" w:hAnsi="Garamond"/>
        <w:color w:val="4C4C4C"/>
      </w:rPr>
    </w:pPr>
    <w:r>
      <w:rPr>
        <w:rFonts w:ascii="Garamond" w:hAnsi="Garamond"/>
        <w:color w:val="4C4C4C"/>
      </w:rPr>
      <w:t>Middleton, WI 53562-0435</w:t>
    </w:r>
  </w:p>
  <w:p w:rsidRPr="001F370A" w:rsidR="001F370A" w:rsidP="00D71261" w:rsidRDefault="00D71261" w14:paraId="3B660AFC" w14:textId="77777777">
    <w:pPr>
      <w:pStyle w:val="Header"/>
      <w:tabs>
        <w:tab w:val="left" w:pos="2920"/>
        <w:tab w:val="center" w:pos="4680"/>
      </w:tabs>
      <w:rPr>
        <w:rFonts w:ascii="Garamond" w:hAnsi="Garamond"/>
      </w:rPr>
    </w:pPr>
    <w:r>
      <w:rPr>
        <w:rFonts w:ascii="Garamond" w:hAnsi="Garamond"/>
        <w:noProof/>
      </w:rPr>
      <mc:AlternateContent>
        <mc:Choice Requires="wps">
          <w:drawing>
            <wp:anchor distT="0" distB="0" distL="114300" distR="114300" simplePos="0" relativeHeight="251658752" behindDoc="0" locked="0" layoutInCell="1" allowOverlap="1" wp14:anchorId="2701E212" wp14:editId="0E4A9E5D">
              <wp:simplePos x="0" y="0"/>
              <wp:positionH relativeFrom="column">
                <wp:posOffset>0</wp:posOffset>
              </wp:positionH>
              <wp:positionV relativeFrom="paragraph">
                <wp:posOffset>57150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rgbClr val="3B3B3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b3b3b" strokeweight="1pt" from="0,4.5pt" to="468pt,4.5pt" w14:anchorId="5C590E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"/>
          </w:pict>
        </mc:Fallback>
      </mc:AlternateContent>
    </w:r>
    <w:r>
      <w:rPr>
        <w:rFonts w:ascii="Garamond" w:hAnsi="Garamond"/>
      </w:rPr>
      <w:tab/>
    </w:r>
    <w:r>
      <w:rPr>
        <w:rFonts w:ascii="Garamond" w:hAnsi="Garamond"/>
      </w:rPr>
      <w:tab/>
    </w:r>
    <w:r>
      <w:rPr>
        <w:rFonts w:ascii="Garamond" w:hAnsi="Garamon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00B43"/>
    <w:multiLevelType w:val="hybridMultilevel"/>
    <w:tmpl w:val="6240D0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6FDF"/>
    <w:rsid w:val="000601CA"/>
    <w:rsid w:val="001A6A19"/>
    <w:rsid w:val="001F370A"/>
    <w:rsid w:val="00206FDF"/>
    <w:rsid w:val="0049722E"/>
    <w:rsid w:val="005E341B"/>
    <w:rsid w:val="006162F1"/>
    <w:rsid w:val="006F3390"/>
    <w:rsid w:val="007E403F"/>
    <w:rsid w:val="008060F1"/>
    <w:rsid w:val="00876025"/>
    <w:rsid w:val="00882504"/>
    <w:rsid w:val="008E2A22"/>
    <w:rsid w:val="00A004D8"/>
    <w:rsid w:val="00A41CE6"/>
    <w:rsid w:val="00AA1340"/>
    <w:rsid w:val="00AF1BBD"/>
    <w:rsid w:val="00BE7A74"/>
    <w:rsid w:val="00C00FB0"/>
    <w:rsid w:val="00CD7F0E"/>
    <w:rsid w:val="00D71261"/>
    <w:rsid w:val="043B9351"/>
    <w:rsid w:val="0EE54D01"/>
    <w:rsid w:val="14DFCBE6"/>
    <w:rsid w:val="1B048C84"/>
    <w:rsid w:val="539ADA01"/>
    <w:rsid w:val="5F8CFCD1"/>
    <w:rsid w:val="62FCB8AE"/>
    <w:rsid w:val="639A72CC"/>
    <w:rsid w:val="6D942F48"/>
    <w:rsid w:val="6FDB9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0E4E65"/>
  <w14:defaultImageDpi w14:val="300"/>
  <w15:docId w15:val="{F11DE4BA-4F8E-4CDE-8719-6234397B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6FDF"/>
    <w:pPr>
      <w:spacing w:after="160" w:line="259" w:lineRule="auto"/>
    </w:pPr>
    <w:rPr>
      <w:rFonts w:eastAsiaTheme="minorHAns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F3390"/>
    <w:pPr>
      <w:tabs>
        <w:tab w:val="center" w:pos="4320"/>
        <w:tab w:val="right" w:pos="8640"/>
      </w:tabs>
    </w:pPr>
  </w:style>
  <w:style w:type="character" w:styleId="HeaderChar" w:customStyle="1">
    <w:name w:val="Header Char"/>
    <w:basedOn w:val="DefaultParagraphFont"/>
    <w:link w:val="Header"/>
    <w:uiPriority w:val="99"/>
    <w:rsid w:val="006F3390"/>
  </w:style>
  <w:style w:type="paragraph" w:styleId="Footer">
    <w:name w:val="footer"/>
    <w:basedOn w:val="Normal"/>
    <w:link w:val="FooterChar"/>
    <w:uiPriority w:val="99"/>
    <w:unhideWhenUsed/>
    <w:rsid w:val="006F3390"/>
    <w:pPr>
      <w:tabs>
        <w:tab w:val="center" w:pos="4320"/>
        <w:tab w:val="right" w:pos="8640"/>
      </w:tabs>
    </w:pPr>
  </w:style>
  <w:style w:type="character" w:styleId="FooterChar" w:customStyle="1">
    <w:name w:val="Footer Char"/>
    <w:basedOn w:val="DefaultParagraphFont"/>
    <w:link w:val="Footer"/>
    <w:uiPriority w:val="99"/>
    <w:rsid w:val="006F3390"/>
  </w:style>
  <w:style w:type="paragraph" w:styleId="BalloonText">
    <w:name w:val="Balloon Text"/>
    <w:basedOn w:val="Normal"/>
    <w:link w:val="BalloonTextChar"/>
    <w:uiPriority w:val="99"/>
    <w:semiHidden/>
    <w:unhideWhenUsed/>
    <w:rsid w:val="006F339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6F3390"/>
    <w:rPr>
      <w:rFonts w:ascii="Lucida Grande" w:hAnsi="Lucida Grande" w:cs="Lucida Grande"/>
      <w:sz w:val="18"/>
      <w:szCs w:val="18"/>
    </w:rPr>
  </w:style>
  <w:style w:type="paragraph" w:styleId="ListParagraph">
    <w:name w:val="List Paragraph"/>
    <w:basedOn w:val="Normal"/>
    <w:uiPriority w:val="34"/>
    <w:qFormat/>
    <w:rsid w:val="00206FDF"/>
    <w:pPr>
      <w:ind w:left="720"/>
      <w:contextualSpacing/>
    </w:pPr>
  </w:style>
  <w:style w:type="character" w:styleId="Hyperlink">
    <w:name w:val="Hyperlink"/>
    <w:basedOn w:val="DefaultParagraphFont"/>
    <w:uiPriority w:val="99"/>
    <w:unhideWhenUsed/>
    <w:rsid w:val="00206FDF"/>
    <w:rPr>
      <w:color w:val="0000FF" w:themeColor="hyperlink"/>
      <w:u w:val="single"/>
    </w:rPr>
  </w:style>
  <w:style w:type="table" w:styleId="TableGrid">
    <w:name w:val="Table Grid"/>
    <w:basedOn w:val="TableNormal"/>
    <w:uiPriority w:val="59"/>
    <w:rsid w:val="00A004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0741">
      <w:bodyDiv w:val="1"/>
      <w:marLeft w:val="0"/>
      <w:marRight w:val="0"/>
      <w:marTop w:val="0"/>
      <w:marBottom w:val="0"/>
      <w:divBdr>
        <w:top w:val="none" w:sz="0" w:space="0" w:color="auto"/>
        <w:left w:val="none" w:sz="0" w:space="0" w:color="auto"/>
        <w:bottom w:val="none" w:sz="0" w:space="0" w:color="auto"/>
        <w:right w:val="none" w:sz="0" w:space="0" w:color="auto"/>
      </w:divBdr>
    </w:div>
    <w:div w:id="1622301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mailto:coachsauerfoundation@gmail.com" TargetMode="External" Id="Rabf21534ffed4305"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ps\AppData\Local\Temp\CSF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A0626-157C-4D10-ACBC-1A9A150368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CSF_letter</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chips</dc:creator>
  <keywords/>
  <dc:description/>
  <lastModifiedBy>Rachel M Sauer</lastModifiedBy>
  <revision>5</revision>
  <dcterms:created xsi:type="dcterms:W3CDTF">2019-06-30T15:07:00.0000000Z</dcterms:created>
  <dcterms:modified xsi:type="dcterms:W3CDTF">2021-07-28T01:00:50.3008248Z</dcterms:modified>
</coreProperties>
</file>